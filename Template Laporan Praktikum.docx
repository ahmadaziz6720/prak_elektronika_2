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C5C6" w14:textId="07595D30" w:rsidR="00D933E7" w:rsidRPr="00BA4A31" w:rsidRDefault="00090C4A" w:rsidP="00BA4A31">
      <w:pPr>
        <w:pStyle w:val="LABDAS01Judul"/>
      </w:pPr>
      <w:bookmarkStart w:id="0" w:name="_GoBack"/>
      <w:bookmarkEnd w:id="0"/>
      <w:r>
        <w:rPr>
          <w:noProof/>
        </w:rPr>
        <w:pict w14:anchorId="0A58A4DA">
          <v:rect id="_x0000_s1026" style="position:absolute;left:0;text-align:left;margin-left:445.95pt;margin-top:-27.5pt;width:57.75pt;height:1in;z-index:251658240">
            <v:textbox>
              <w:txbxContent>
                <w:p w14:paraId="72588A68" w14:textId="77777777" w:rsidR="00492F3D" w:rsidRDefault="00492F3D" w:rsidP="00492F3D">
                  <w:pPr>
                    <w:jc w:val="center"/>
                  </w:pPr>
                </w:p>
                <w:p w14:paraId="4C5004C8" w14:textId="77777777" w:rsidR="00492F3D" w:rsidRDefault="00492F3D" w:rsidP="00492F3D">
                  <w:pPr>
                    <w:jc w:val="center"/>
                  </w:pPr>
                </w:p>
                <w:p w14:paraId="129388A4" w14:textId="49C2AC12" w:rsidR="00492F3D" w:rsidRDefault="00492F3D" w:rsidP="00492F3D">
                  <w:pPr>
                    <w:jc w:val="center"/>
                  </w:pPr>
                  <w:r>
                    <w:t>FOTO</w:t>
                  </w:r>
                </w:p>
              </w:txbxContent>
            </v:textbox>
          </v:rect>
        </w:pict>
      </w:r>
      <w:r w:rsidR="00D933E7" w:rsidRPr="00BA4A31">
        <w:t xml:space="preserve">MODUL X </w:t>
      </w:r>
      <w:r w:rsidR="007566CA" w:rsidRPr="00BA4A31">
        <w:t>JUDUL</w:t>
      </w:r>
      <w:r w:rsidR="00DD5F68" w:rsidRPr="00BA4A31">
        <w:t xml:space="preserve"> </w:t>
      </w:r>
      <w:r w:rsidR="0047565C" w:rsidRPr="00BA4A31">
        <w:t>MODUL</w:t>
      </w:r>
      <w:r w:rsidR="00DD5F68" w:rsidRPr="00BA4A31">
        <w:t xml:space="preserve"> PERCOBAAN</w:t>
      </w:r>
    </w:p>
    <w:p w14:paraId="521E1724" w14:textId="77777777" w:rsidR="00BA4A31" w:rsidRPr="00BA4A31" w:rsidRDefault="002B7488" w:rsidP="00BA4A31">
      <w:pPr>
        <w:pStyle w:val="LABDAS02Penulis"/>
      </w:pPr>
      <w:r w:rsidRPr="002449BD">
        <w:t xml:space="preserve">Nama </w:t>
      </w:r>
      <w:r w:rsidR="0096352C" w:rsidRPr="002449BD">
        <w:t xml:space="preserve">Lengkap </w:t>
      </w:r>
      <w:r w:rsidRPr="002449BD">
        <w:t>Praktikan</w:t>
      </w:r>
      <w:r w:rsidR="007566CA" w:rsidRPr="002449BD">
        <w:t xml:space="preserve"> (Nomor Induk Mahasiswa)</w:t>
      </w:r>
    </w:p>
    <w:p w14:paraId="676AB497" w14:textId="77777777" w:rsidR="002B7488" w:rsidRPr="00D933E7" w:rsidRDefault="002B7488" w:rsidP="00D933E7">
      <w:pPr>
        <w:pStyle w:val="LABDAS03Asisten"/>
      </w:pPr>
      <w:proofErr w:type="spellStart"/>
      <w:r w:rsidRPr="00D933E7">
        <w:t>Asisten</w:t>
      </w:r>
      <w:proofErr w:type="spellEnd"/>
      <w:r w:rsidRPr="00D933E7">
        <w:t xml:space="preserve">: Nama </w:t>
      </w:r>
      <w:proofErr w:type="spellStart"/>
      <w:r w:rsidR="0096352C" w:rsidRPr="00D933E7">
        <w:t>Lengkap</w:t>
      </w:r>
      <w:proofErr w:type="spellEnd"/>
      <w:r w:rsidR="0096352C" w:rsidRPr="00D933E7">
        <w:t xml:space="preserve"> </w:t>
      </w:r>
      <w:proofErr w:type="spellStart"/>
      <w:r w:rsidRPr="00D933E7">
        <w:t>Asisten</w:t>
      </w:r>
      <w:proofErr w:type="spellEnd"/>
    </w:p>
    <w:p w14:paraId="039EF002" w14:textId="77777777" w:rsidR="002B7488" w:rsidRPr="00D933E7" w:rsidRDefault="00512451" w:rsidP="00512451">
      <w:pPr>
        <w:pStyle w:val="LABDAS04TanggalPraktikum"/>
      </w:pPr>
      <w:proofErr w:type="spellStart"/>
      <w:r>
        <w:t>Tanggal</w:t>
      </w:r>
      <w:proofErr w:type="spellEnd"/>
      <w:r w:rsidR="007566CA" w:rsidRPr="00D933E7">
        <w:t xml:space="preserve"> </w:t>
      </w:r>
      <w:proofErr w:type="spellStart"/>
      <w:r w:rsidR="00B72071" w:rsidRPr="00D933E7">
        <w:t>Percobaan</w:t>
      </w:r>
      <w:proofErr w:type="spellEnd"/>
      <w:r w:rsidR="007566CA" w:rsidRPr="00D933E7">
        <w:t xml:space="preserve">: </w:t>
      </w:r>
      <w:proofErr w:type="spellStart"/>
      <w:r>
        <w:t>hh</w:t>
      </w:r>
      <w:proofErr w:type="spellEnd"/>
      <w:r>
        <w:t>/bb/</w:t>
      </w:r>
      <w:proofErr w:type="spellStart"/>
      <w:r>
        <w:t>tttt</w:t>
      </w:r>
      <w:proofErr w:type="spellEnd"/>
    </w:p>
    <w:p w14:paraId="036A2677" w14:textId="77777777" w:rsidR="007566CA" w:rsidRPr="00D933E7" w:rsidRDefault="00512451" w:rsidP="00512451">
      <w:pPr>
        <w:pStyle w:val="LABDAS05KodeNamaMataKuliah"/>
      </w:pPr>
      <w:proofErr w:type="spellStart"/>
      <w:r>
        <w:t>ELxxxx</w:t>
      </w:r>
      <w:proofErr w:type="spellEnd"/>
      <w:r w:rsidR="00A55B01" w:rsidRPr="00D933E7">
        <w:t xml:space="preserve">-Nama </w:t>
      </w:r>
      <w:proofErr w:type="spellStart"/>
      <w:r w:rsidR="00A55B01" w:rsidRPr="00D933E7">
        <w:t>Matakuliah</w:t>
      </w:r>
      <w:proofErr w:type="spellEnd"/>
    </w:p>
    <w:p w14:paraId="1A525D61" w14:textId="77777777" w:rsidR="00086ADE" w:rsidRDefault="00E03026" w:rsidP="002449BD">
      <w:pPr>
        <w:pStyle w:val="LABDAS06Laboratorium"/>
      </w:pPr>
      <w:r w:rsidRPr="002449BD">
        <w:t xml:space="preserve">Laboratorium </w:t>
      </w:r>
      <w:r w:rsidR="00B72071" w:rsidRPr="002449BD">
        <w:t>Dasar</w:t>
      </w:r>
      <w:r w:rsidRPr="002449BD">
        <w:t xml:space="preserve"> Teknik Elektro</w:t>
      </w:r>
      <w:r w:rsidR="002449BD" w:rsidRPr="002449BD">
        <w:t xml:space="preserve"> -</w:t>
      </w:r>
      <w:r w:rsidR="00D933E7" w:rsidRPr="002449BD">
        <w:t xml:space="preserve"> </w:t>
      </w:r>
      <w:r w:rsidR="00B72071" w:rsidRPr="002449BD">
        <w:t>Sekolah T</w:t>
      </w:r>
      <w:r w:rsidR="00512451" w:rsidRPr="002449BD">
        <w:t>eknik Elektro dan Informatika</w:t>
      </w:r>
      <w:r w:rsidR="002449BD" w:rsidRPr="002449BD">
        <w:t xml:space="preserve"> </w:t>
      </w:r>
      <w:r w:rsidR="00B72071" w:rsidRPr="002449BD">
        <w:t>ITB</w:t>
      </w:r>
    </w:p>
    <w:p w14:paraId="64D503EA" w14:textId="77777777" w:rsidR="00086ADE" w:rsidRDefault="00086ADE" w:rsidP="00086ADE">
      <w:pPr>
        <w:rPr>
          <w:lang w:val="sv-SE"/>
        </w:rPr>
      </w:pPr>
    </w:p>
    <w:p w14:paraId="5B041241" w14:textId="77777777" w:rsidR="00086ADE" w:rsidRPr="00086ADE" w:rsidRDefault="00086ADE" w:rsidP="00086ADE">
      <w:pPr>
        <w:rPr>
          <w:lang w:val="sv-SE"/>
        </w:rPr>
        <w:sectPr w:rsidR="00086ADE" w:rsidRPr="00086ADE" w:rsidSect="004E2DAE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463D372E" w14:textId="77777777" w:rsidR="00955248" w:rsidRPr="00B3775D" w:rsidRDefault="00B72071" w:rsidP="00086ADE">
      <w:pPr>
        <w:pStyle w:val="LABDAS07Abstrak"/>
      </w:pPr>
      <w:r w:rsidRPr="005D1291">
        <w:t>Abstrak</w:t>
      </w:r>
    </w:p>
    <w:p w14:paraId="357ACB4F" w14:textId="77777777" w:rsidR="00B72071" w:rsidRPr="00B3775D" w:rsidRDefault="000D5202" w:rsidP="00DA2E4A">
      <w:pPr>
        <w:pStyle w:val="LABDAS08AbstrakIsi"/>
      </w:pPr>
      <w:proofErr w:type="spellStart"/>
      <w:r w:rsidRPr="00DA2E4A">
        <w:rPr>
          <w:i w:val="0"/>
        </w:rPr>
        <w:t>Abstrak</w:t>
      </w:r>
      <w:proofErr w:type="spellEnd"/>
      <w:r w:rsidRPr="00B3775D">
        <w:t xml:space="preserve"> </w:t>
      </w:r>
      <w:proofErr w:type="spellStart"/>
      <w:r w:rsidR="00EC5879">
        <w:t>menjelaskan</w:t>
      </w:r>
      <w:proofErr w:type="spellEnd"/>
      <w:r w:rsidR="00EC5879">
        <w:t xml:space="preserve"> </w:t>
      </w:r>
      <w:proofErr w:type="spellStart"/>
      <w:r w:rsidR="00EC5879">
        <w:t>secara</w:t>
      </w:r>
      <w:proofErr w:type="spellEnd"/>
      <w:r w:rsidR="00EC5879">
        <w:t xml:space="preserve"> </w:t>
      </w:r>
      <w:proofErr w:type="spellStart"/>
      <w:r w:rsidR="00EC5879">
        <w:t>singkat</w:t>
      </w:r>
      <w:proofErr w:type="spellEnd"/>
      <w:r w:rsidR="004D49C2" w:rsidRPr="00B3775D">
        <w:t xml:space="preserve"> </w:t>
      </w:r>
      <w:proofErr w:type="spellStart"/>
      <w:r w:rsidR="004D49C2" w:rsidRPr="00B3775D">
        <w:t>percobaan</w:t>
      </w:r>
      <w:proofErr w:type="spellEnd"/>
      <w:r w:rsidR="004D49C2" w:rsidRPr="00B3775D">
        <w:t xml:space="preserve"> </w:t>
      </w:r>
      <w:proofErr w:type="spellStart"/>
      <w:r w:rsidRPr="00B3775D">
        <w:t>apa</w:t>
      </w:r>
      <w:proofErr w:type="spellEnd"/>
      <w:r w:rsidRPr="00B3775D">
        <w:t xml:space="preserve"> yang </w:t>
      </w:r>
      <w:proofErr w:type="spellStart"/>
      <w:r w:rsidRPr="00B3775D">
        <w:t>telah</w:t>
      </w:r>
      <w:proofErr w:type="spellEnd"/>
      <w:r w:rsidRPr="00B3775D">
        <w:t xml:space="preserve"> </w:t>
      </w:r>
      <w:proofErr w:type="spellStart"/>
      <w:r w:rsidR="004D49C2" w:rsidRPr="00B3775D">
        <w:t>dilakukan</w:t>
      </w:r>
      <w:proofErr w:type="spellEnd"/>
      <w:r w:rsidR="004D49C2" w:rsidRPr="00B3775D">
        <w:t xml:space="preserve">, </w:t>
      </w:r>
      <w:proofErr w:type="spellStart"/>
      <w:r w:rsidR="004D49C2" w:rsidRPr="00B3775D">
        <w:t>bagaimana</w:t>
      </w:r>
      <w:proofErr w:type="spellEnd"/>
      <w:r w:rsidR="004D49C2" w:rsidRPr="00B3775D">
        <w:t xml:space="preserve"> </w:t>
      </w:r>
      <w:proofErr w:type="spellStart"/>
      <w:r w:rsidR="004D49C2" w:rsidRPr="00B3775D">
        <w:t>percobaan</w:t>
      </w:r>
      <w:proofErr w:type="spellEnd"/>
      <w:r w:rsidR="004D49C2" w:rsidRPr="00B3775D">
        <w:t xml:space="preserve"> </w:t>
      </w:r>
      <w:proofErr w:type="spellStart"/>
      <w:r w:rsidRPr="00B3775D">
        <w:t>tersebut</w:t>
      </w:r>
      <w:proofErr w:type="spellEnd"/>
      <w:r w:rsidRPr="00B3775D">
        <w:t xml:space="preserve"> </w:t>
      </w:r>
      <w:proofErr w:type="spellStart"/>
      <w:r w:rsidRPr="00B3775D">
        <w:t>dilaku</w:t>
      </w:r>
      <w:r w:rsidRPr="0045720C">
        <w:t>k</w:t>
      </w:r>
      <w:r w:rsidRPr="00B3775D">
        <w:t>an</w:t>
      </w:r>
      <w:proofErr w:type="spellEnd"/>
      <w:r w:rsidRPr="00B3775D">
        <w:t xml:space="preserve"> dan </w:t>
      </w:r>
      <w:proofErr w:type="spellStart"/>
      <w:r w:rsidRPr="00B3775D">
        <w:t>hasil</w:t>
      </w:r>
      <w:proofErr w:type="spellEnd"/>
      <w:r w:rsidRPr="00B3775D">
        <w:t xml:space="preserve"> (</w:t>
      </w:r>
      <w:proofErr w:type="spellStart"/>
      <w:r w:rsidRPr="00B3775D">
        <w:t>kesimpulan</w:t>
      </w:r>
      <w:proofErr w:type="spellEnd"/>
      <w:r w:rsidRPr="00B3775D">
        <w:t xml:space="preserve">) </w:t>
      </w:r>
      <w:r w:rsidRPr="00DA2E4A">
        <w:t>yang</w:t>
      </w:r>
      <w:r w:rsidRPr="00B3775D">
        <w:t xml:space="preserve"> </w:t>
      </w:r>
      <w:proofErr w:type="spellStart"/>
      <w:r w:rsidRPr="00B3775D">
        <w:t>diperoleh</w:t>
      </w:r>
      <w:proofErr w:type="spellEnd"/>
      <w:r w:rsidR="004D49C2" w:rsidRPr="00B3775D">
        <w:t>.</w:t>
      </w:r>
      <w:r w:rsidR="00DD5F68">
        <w:t xml:space="preserve"> </w:t>
      </w:r>
      <w:proofErr w:type="spellStart"/>
      <w:r w:rsidR="00DA2E4A">
        <w:t>Tiga</w:t>
      </w:r>
      <w:proofErr w:type="spellEnd"/>
      <w:r w:rsidR="00DA2E4A">
        <w:t xml:space="preserve"> </w:t>
      </w:r>
      <w:proofErr w:type="spellStart"/>
      <w:r w:rsidR="00DA2E4A">
        <w:t>hingga</w:t>
      </w:r>
      <w:proofErr w:type="spellEnd"/>
      <w:r w:rsidR="00DA2E4A">
        <w:t xml:space="preserve"> lima kata/ </w:t>
      </w:r>
      <w:proofErr w:type="spellStart"/>
      <w:r w:rsidR="00DA2E4A">
        <w:t>kelompok</w:t>
      </w:r>
      <w:proofErr w:type="spellEnd"/>
      <w:r w:rsidR="00DA2E4A">
        <w:t xml:space="preserve"> kata</w:t>
      </w:r>
      <w:r w:rsidR="005A2ACD">
        <w:t xml:space="preserve"> </w:t>
      </w:r>
      <w:proofErr w:type="spellStart"/>
      <w:r w:rsidR="005A2ACD">
        <w:t>penting</w:t>
      </w:r>
      <w:proofErr w:type="spellEnd"/>
      <w:r w:rsidR="005A2ACD">
        <w:t xml:space="preserve"> </w:t>
      </w:r>
      <w:r w:rsidR="00DA2E4A">
        <w:t xml:space="preserve">yang </w:t>
      </w:r>
      <w:proofErr w:type="spellStart"/>
      <w:r w:rsidR="00DA2E4A">
        <w:t>menjadi</w:t>
      </w:r>
      <w:proofErr w:type="spellEnd"/>
      <w:r w:rsidR="00DA2E4A">
        <w:t xml:space="preserve"> </w:t>
      </w:r>
      <w:proofErr w:type="spellStart"/>
      <w:r w:rsidR="00DA2E4A">
        <w:t>subjek</w:t>
      </w:r>
      <w:proofErr w:type="spellEnd"/>
      <w:r w:rsidR="00DA2E4A">
        <w:t xml:space="preserve"> </w:t>
      </w:r>
      <w:proofErr w:type="spellStart"/>
      <w:r w:rsidR="00DA2E4A">
        <w:t>bahasan</w:t>
      </w:r>
      <w:proofErr w:type="spellEnd"/>
      <w:r w:rsidR="00DA2E4A">
        <w:t xml:space="preserve"> di </w:t>
      </w:r>
      <w:proofErr w:type="spellStart"/>
      <w:r w:rsidR="00DA2E4A">
        <w:t>dalam</w:t>
      </w:r>
      <w:proofErr w:type="spellEnd"/>
      <w:r w:rsidR="00DA2E4A">
        <w:t xml:space="preserve"> </w:t>
      </w:r>
      <w:proofErr w:type="spellStart"/>
      <w:r w:rsidR="00DA2E4A">
        <w:t>laporan</w:t>
      </w:r>
      <w:proofErr w:type="spellEnd"/>
      <w:r w:rsidR="00DA2E4A">
        <w:t xml:space="preserve"> </w:t>
      </w:r>
      <w:proofErr w:type="spellStart"/>
      <w:r w:rsidR="00DA2E4A">
        <w:t>ini</w:t>
      </w:r>
      <w:proofErr w:type="spellEnd"/>
      <w:r w:rsidR="00DA2E4A">
        <w:t xml:space="preserve"> </w:t>
      </w:r>
      <w:proofErr w:type="spellStart"/>
      <w:r w:rsidR="00DA2E4A">
        <w:t>dituliskan</w:t>
      </w:r>
      <w:proofErr w:type="spellEnd"/>
      <w:r w:rsidR="00DA2E4A">
        <w:t xml:space="preserve"> pada </w:t>
      </w:r>
      <w:r w:rsidR="00DA2E4A" w:rsidRPr="00DA2E4A">
        <w:rPr>
          <w:i w:val="0"/>
        </w:rPr>
        <w:t xml:space="preserve">Kata </w:t>
      </w:r>
      <w:proofErr w:type="spellStart"/>
      <w:r w:rsidR="00DA2E4A" w:rsidRPr="00DA2E4A">
        <w:rPr>
          <w:i w:val="0"/>
        </w:rPr>
        <w:t>kunci</w:t>
      </w:r>
      <w:proofErr w:type="spellEnd"/>
      <w:r w:rsidR="00DA2E4A">
        <w:t>.</w:t>
      </w:r>
    </w:p>
    <w:p w14:paraId="42D6693F" w14:textId="77777777" w:rsidR="00A55B01" w:rsidRPr="00B90705" w:rsidRDefault="004B7FAF" w:rsidP="0045720C">
      <w:pPr>
        <w:pStyle w:val="LABDAS09KataKunci"/>
        <w:rPr>
          <w:lang w:val="sv-SE"/>
        </w:rPr>
      </w:pPr>
      <w:r>
        <w:rPr>
          <w:lang w:val="sv-SE"/>
        </w:rPr>
        <w:t xml:space="preserve">Kata kunci: Laporan, format, panduan. </w:t>
      </w:r>
    </w:p>
    <w:p w14:paraId="36905DAB" w14:textId="77777777" w:rsidR="00240A7F" w:rsidRPr="00312BAB" w:rsidRDefault="00C5267D" w:rsidP="001637A6">
      <w:pPr>
        <w:pStyle w:val="LABDAS10Bab"/>
      </w:pPr>
      <w:bookmarkStart w:id="1" w:name="_Toc202170965"/>
      <w:proofErr w:type="spellStart"/>
      <w:r w:rsidRPr="00312BAB">
        <w:t>Pendahul</w:t>
      </w:r>
      <w:r w:rsidR="00A55B01" w:rsidRPr="00312BAB">
        <w:t>uan</w:t>
      </w:r>
      <w:proofErr w:type="spellEnd"/>
      <w:r w:rsidR="00A55B01" w:rsidRPr="00312BAB">
        <w:t xml:space="preserve"> </w:t>
      </w:r>
      <w:bookmarkEnd w:id="1"/>
    </w:p>
    <w:p w14:paraId="5B664369" w14:textId="77777777" w:rsidR="00B90705" w:rsidRDefault="00401F8F" w:rsidP="00AC7822">
      <w:pPr>
        <w:pStyle w:val="LABDAS11BabIsi"/>
      </w:pPr>
      <w:proofErr w:type="spellStart"/>
      <w:r>
        <w:t>Pendahuluan</w:t>
      </w:r>
      <w:proofErr w:type="spellEnd"/>
      <w:r>
        <w:t xml:space="preserve"> </w:t>
      </w:r>
      <w:proofErr w:type="spellStart"/>
      <w:r w:rsidR="009121F5">
        <w:t>memberi</w:t>
      </w:r>
      <w:proofErr w:type="spellEnd"/>
      <w:r w:rsidR="009121F5">
        <w:t xml:space="preserve"> </w:t>
      </w:r>
      <w:proofErr w:type="spellStart"/>
      <w:r w:rsidR="009121F5">
        <w:t>gambaran</w:t>
      </w:r>
      <w:proofErr w:type="spellEnd"/>
      <w:r w:rsidR="009121F5">
        <w:t xml:space="preserve"> </w:t>
      </w:r>
      <w:proofErr w:type="spellStart"/>
      <w:r w:rsidR="009121F5">
        <w:t>secara</w:t>
      </w:r>
      <w:proofErr w:type="spellEnd"/>
      <w:r w:rsidR="009121F5">
        <w:t xml:space="preserve"> </w:t>
      </w:r>
      <w:proofErr w:type="spellStart"/>
      <w:r w:rsidR="009121F5">
        <w:t>umum</w:t>
      </w:r>
      <w:proofErr w:type="spellEnd"/>
      <w:r w:rsidR="009121F5">
        <w:t xml:space="preserve"> </w:t>
      </w:r>
      <w:proofErr w:type="spellStart"/>
      <w:r w:rsidR="009121F5">
        <w:t>mengenai</w:t>
      </w:r>
      <w:proofErr w:type="spellEnd"/>
      <w:r w:rsidR="009121F5">
        <w:t xml:space="preserve"> </w:t>
      </w:r>
      <w:proofErr w:type="spellStart"/>
      <w:r w:rsidR="00927615">
        <w:t>percobaan-percobaan</w:t>
      </w:r>
      <w:proofErr w:type="spellEnd"/>
      <w:r w:rsidR="00927615">
        <w:t xml:space="preserve"> pada </w:t>
      </w:r>
      <w:proofErr w:type="spellStart"/>
      <w:r w:rsidR="009121F5">
        <w:t>praktikum</w:t>
      </w:r>
      <w:proofErr w:type="spellEnd"/>
      <w:r w:rsidR="009121F5">
        <w:t xml:space="preserve"> yang </w:t>
      </w:r>
      <w:proofErr w:type="spellStart"/>
      <w:r w:rsidR="00927615">
        <w:t>telah</w:t>
      </w:r>
      <w:proofErr w:type="spellEnd"/>
      <w:r w:rsidR="00927615">
        <w:t xml:space="preserve"> </w:t>
      </w:r>
      <w:proofErr w:type="spellStart"/>
      <w:r w:rsidR="009121F5">
        <w:t>dilakukan</w:t>
      </w:r>
      <w:proofErr w:type="spellEnd"/>
      <w:r w:rsidR="009121F5">
        <w:t>.</w:t>
      </w:r>
      <w:r w:rsidR="00C5267D" w:rsidRPr="004F765C">
        <w:t xml:space="preserve"> </w:t>
      </w:r>
      <w:proofErr w:type="spellStart"/>
      <w:r w:rsidR="007A625C" w:rsidRPr="004F765C">
        <w:t>Bagian</w:t>
      </w:r>
      <w:proofErr w:type="spellEnd"/>
      <w:r w:rsidR="007A625C" w:rsidRPr="004F765C">
        <w:t xml:space="preserve"> </w:t>
      </w:r>
      <w:proofErr w:type="spellStart"/>
      <w:r w:rsidR="007A625C" w:rsidRPr="004F765C">
        <w:t>ini</w:t>
      </w:r>
      <w:proofErr w:type="spellEnd"/>
      <w:r w:rsidR="007A625C" w:rsidRPr="004F765C">
        <w:t xml:space="preserve"> </w:t>
      </w:r>
      <w:proofErr w:type="spellStart"/>
      <w:r w:rsidR="007A625C" w:rsidRPr="004F765C">
        <w:t>bertujuan</w:t>
      </w:r>
      <w:proofErr w:type="spellEnd"/>
      <w:r w:rsidR="007A625C" w:rsidRPr="004F765C">
        <w:t xml:space="preserve"> </w:t>
      </w:r>
      <w:proofErr w:type="spellStart"/>
      <w:r w:rsidR="002E3576" w:rsidRPr="004F765C">
        <w:t>mengantarkan</w:t>
      </w:r>
      <w:proofErr w:type="spellEnd"/>
      <w:r w:rsidR="002E3576" w:rsidRPr="004F765C">
        <w:t xml:space="preserve"> </w:t>
      </w:r>
      <w:proofErr w:type="spellStart"/>
      <w:r w:rsidR="002E3576" w:rsidRPr="004F765C">
        <w:t>pembaca</w:t>
      </w:r>
      <w:proofErr w:type="spellEnd"/>
      <w:r w:rsidR="002E3576" w:rsidRPr="004F765C">
        <w:t xml:space="preserve"> pada </w:t>
      </w:r>
      <w:proofErr w:type="spellStart"/>
      <w:r w:rsidR="00951231" w:rsidRPr="004F765C">
        <w:t>subyek</w:t>
      </w:r>
      <w:proofErr w:type="spellEnd"/>
      <w:r w:rsidR="002E3576" w:rsidRPr="004F765C">
        <w:t xml:space="preserve"> </w:t>
      </w:r>
      <w:proofErr w:type="spellStart"/>
      <w:r w:rsidR="002E3576" w:rsidRPr="004F765C">
        <w:t>bahasan</w:t>
      </w:r>
      <w:proofErr w:type="spellEnd"/>
      <w:r w:rsidR="002E3576" w:rsidRPr="004F765C">
        <w:t xml:space="preserve"> di </w:t>
      </w:r>
      <w:proofErr w:type="spellStart"/>
      <w:r w:rsidR="002E3576" w:rsidRPr="004F765C">
        <w:t>dalam</w:t>
      </w:r>
      <w:proofErr w:type="spellEnd"/>
      <w:r w:rsidR="007A625C" w:rsidRPr="004F765C">
        <w:t xml:space="preserve"> </w:t>
      </w:r>
      <w:proofErr w:type="spellStart"/>
      <w:r w:rsidR="002E3576" w:rsidRPr="004F765C">
        <w:t>laporan</w:t>
      </w:r>
      <w:proofErr w:type="spellEnd"/>
      <w:r w:rsidR="002E3576" w:rsidRPr="004F765C">
        <w:t xml:space="preserve"> </w:t>
      </w:r>
      <w:proofErr w:type="spellStart"/>
      <w:r w:rsidR="002E3576" w:rsidRPr="004F765C">
        <w:t>ini</w:t>
      </w:r>
      <w:proofErr w:type="spellEnd"/>
      <w:r w:rsidR="002E3576" w:rsidRPr="00B90705">
        <w:t>.</w:t>
      </w:r>
    </w:p>
    <w:p w14:paraId="7D34E842" w14:textId="77777777" w:rsidR="002E3576" w:rsidRPr="0047565C" w:rsidRDefault="00050238" w:rsidP="001637A6">
      <w:pPr>
        <w:pStyle w:val="LABDAS10Bab"/>
      </w:pP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</w:p>
    <w:p w14:paraId="71BF395D" w14:textId="77777777" w:rsidR="002E3576" w:rsidRPr="00D26126" w:rsidRDefault="00DC4483" w:rsidP="00AC7822">
      <w:pPr>
        <w:pStyle w:val="LABDAS11BabIsi"/>
      </w:pPr>
      <w:proofErr w:type="spellStart"/>
      <w:r>
        <w:t>B</w:t>
      </w:r>
      <w:r w:rsidR="00BA4A31">
        <w:t>agian</w:t>
      </w:r>
      <w:proofErr w:type="spellEnd"/>
      <w:r w:rsidR="00BA4A31">
        <w:t xml:space="preserve"> </w:t>
      </w:r>
      <w:proofErr w:type="spellStart"/>
      <w:r w:rsidR="00BA4A31">
        <w:t>ini</w:t>
      </w:r>
      <w:proofErr w:type="spellEnd"/>
      <w:r w:rsidR="00BA4A31">
        <w:t xml:space="preserve"> </w:t>
      </w:r>
      <w:proofErr w:type="spellStart"/>
      <w:r w:rsidR="00EC5879">
        <w:t>berisi</w:t>
      </w:r>
      <w:proofErr w:type="spellEnd"/>
      <w:r w:rsidR="00EC5879">
        <w:t xml:space="preserve"> </w:t>
      </w:r>
      <w:proofErr w:type="spellStart"/>
      <w:r w:rsidR="005749EA">
        <w:t>uraian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 w:rsidR="004006E7">
        <w:t>pustaka</w:t>
      </w:r>
      <w:proofErr w:type="spellEnd"/>
      <w:r w:rsidR="004006E7">
        <w:t xml:space="preserve"> (</w:t>
      </w:r>
      <w:proofErr w:type="spellStart"/>
      <w:r w:rsidR="004006E7">
        <w:t>berupa</w:t>
      </w:r>
      <w:proofErr w:type="spellEnd"/>
      <w:r w:rsidR="00927615">
        <w:t xml:space="preserve"> </w:t>
      </w:r>
      <w:proofErr w:type="spellStart"/>
      <w:r w:rsidR="00927615">
        <w:t>definisi</w:t>
      </w:r>
      <w:proofErr w:type="spellEnd"/>
      <w:r w:rsidR="00927615">
        <w:t xml:space="preserve">, </w:t>
      </w:r>
      <w:proofErr w:type="spellStart"/>
      <w:r w:rsidR="00927615">
        <w:t>teori</w:t>
      </w:r>
      <w:proofErr w:type="spellEnd"/>
      <w:r w:rsidR="004006E7">
        <w:t xml:space="preserve">, </w:t>
      </w:r>
      <w:proofErr w:type="spellStart"/>
      <w:r w:rsidR="004006E7">
        <w:t>rumus</w:t>
      </w:r>
      <w:proofErr w:type="spellEnd"/>
      <w:r w:rsidR="004006E7">
        <w:t xml:space="preserve"> </w:t>
      </w:r>
      <w:proofErr w:type="spellStart"/>
      <w:r w:rsidR="004006E7">
        <w:t>dll</w:t>
      </w:r>
      <w:proofErr w:type="spellEnd"/>
      <w:r w:rsidR="004006E7">
        <w:t>.)</w:t>
      </w:r>
      <w:r>
        <w:t xml:space="preserve"> </w:t>
      </w:r>
      <w:r w:rsidR="004006E7">
        <w:t xml:space="preserve">yang </w:t>
      </w:r>
      <w:proofErr w:type="spellStart"/>
      <w:r w:rsidR="004006E7">
        <w:t>ber</w:t>
      </w:r>
      <w:r w:rsidR="00127694">
        <w:t>kait</w:t>
      </w:r>
      <w:r w:rsidR="004006E7">
        <w:t>an</w:t>
      </w:r>
      <w:proofErr w:type="spellEnd"/>
      <w:r w:rsidR="004006E7">
        <w:t xml:space="preserve"> </w:t>
      </w:r>
      <w:proofErr w:type="spellStart"/>
      <w:r w:rsidR="00927615">
        <w:t>materi</w:t>
      </w:r>
      <w:proofErr w:type="spellEnd"/>
      <w:r w:rsidR="00927615">
        <w:t xml:space="preserve"> </w:t>
      </w:r>
      <w:proofErr w:type="spellStart"/>
      <w:r w:rsidR="00927615">
        <w:t>praktikum</w:t>
      </w:r>
      <w:proofErr w:type="spellEnd"/>
      <w:r w:rsidR="00BA4A31">
        <w:t>,</w:t>
      </w:r>
      <w:r w:rsidR="0029364A" w:rsidRPr="00D26126">
        <w:t xml:space="preserve"> </w:t>
      </w:r>
      <w:r w:rsidR="00BA4A31">
        <w:t>[1</w:t>
      </w:r>
      <w:r w:rsidR="0029364A" w:rsidRPr="00D26126">
        <w:t>].</w:t>
      </w:r>
      <w:r w:rsidR="00045CC6">
        <w:t xml:space="preserve"> </w:t>
      </w:r>
      <w:proofErr w:type="spellStart"/>
      <w:r w:rsidR="00BA4A31">
        <w:t>Nomor</w:t>
      </w:r>
      <w:proofErr w:type="spellEnd"/>
      <w:r w:rsidR="004006E7">
        <w:t xml:space="preserve"> dan </w:t>
      </w:r>
      <w:proofErr w:type="spellStart"/>
      <w:r w:rsidR="004006E7">
        <w:t>tanda</w:t>
      </w:r>
      <w:proofErr w:type="spellEnd"/>
      <w:r w:rsidR="004006E7">
        <w:t xml:space="preserve"> </w:t>
      </w:r>
      <w:proofErr w:type="spellStart"/>
      <w:r w:rsidR="004006E7">
        <w:t>kurung</w:t>
      </w:r>
      <w:proofErr w:type="spellEnd"/>
      <w:r w:rsidR="00BA4A31">
        <w:t xml:space="preserve"> yang </w:t>
      </w:r>
      <w:proofErr w:type="spellStart"/>
      <w:r w:rsidR="004006E7">
        <w:t>tertulis</w:t>
      </w:r>
      <w:proofErr w:type="spellEnd"/>
      <w:r w:rsidR="004006E7">
        <w:t xml:space="preserve"> di </w:t>
      </w:r>
      <w:proofErr w:type="spellStart"/>
      <w:r w:rsidR="004006E7">
        <w:t>akhir</w:t>
      </w:r>
      <w:proofErr w:type="spellEnd"/>
      <w:r w:rsidR="004006E7">
        <w:t xml:space="preserve"> </w:t>
      </w:r>
      <w:proofErr w:type="spellStart"/>
      <w:r w:rsidR="004006E7">
        <w:t>kalimat</w:t>
      </w:r>
      <w:proofErr w:type="spellEnd"/>
      <w:r w:rsidR="004006E7">
        <w:t xml:space="preserve"> </w:t>
      </w:r>
      <w:proofErr w:type="spellStart"/>
      <w:r w:rsidR="004006E7">
        <w:t>sebelum</w:t>
      </w:r>
      <w:proofErr w:type="spellEnd"/>
      <w:r w:rsidR="004006E7">
        <w:t xml:space="preserve"> </w:t>
      </w:r>
      <w:proofErr w:type="spellStart"/>
      <w:r w:rsidR="004006E7">
        <w:t>ini</w:t>
      </w:r>
      <w:proofErr w:type="spellEnd"/>
      <w:r w:rsidR="00DD5553">
        <w:t xml:space="preserve"> </w:t>
      </w:r>
      <w:proofErr w:type="spellStart"/>
      <w:r w:rsidR="00DD5553">
        <w:t>menunjukkan</w:t>
      </w:r>
      <w:proofErr w:type="spellEnd"/>
      <w:r w:rsidR="00DD5553">
        <w:t xml:space="preserve"> </w:t>
      </w:r>
      <w:proofErr w:type="spellStart"/>
      <w:r w:rsidR="004006E7">
        <w:t>sumber</w:t>
      </w:r>
      <w:proofErr w:type="spellEnd"/>
      <w:r w:rsidR="004006E7">
        <w:t xml:space="preserve"> </w:t>
      </w:r>
      <w:proofErr w:type="spellStart"/>
      <w:r w:rsidR="00927615">
        <w:t>pustaka</w:t>
      </w:r>
      <w:proofErr w:type="spellEnd"/>
      <w:r w:rsidR="00927615">
        <w:t xml:space="preserve"> yang </w:t>
      </w:r>
      <w:proofErr w:type="spellStart"/>
      <w:r w:rsidR="00927615">
        <w:t>dirujuk</w:t>
      </w:r>
      <w:proofErr w:type="spellEnd"/>
      <w:r w:rsidR="00927615">
        <w:t xml:space="preserve"> oleh </w:t>
      </w:r>
      <w:proofErr w:type="spellStart"/>
      <w:r w:rsidR="004006E7">
        <w:t>pernyataan</w:t>
      </w:r>
      <w:proofErr w:type="spellEnd"/>
      <w:r w:rsidR="00927615">
        <w:t>/</w:t>
      </w:r>
      <w:r w:rsidR="004006E7">
        <w:t xml:space="preserve"> </w:t>
      </w:r>
      <w:proofErr w:type="spellStart"/>
      <w:r w:rsidR="004006E7">
        <w:t>kalimat</w:t>
      </w:r>
      <w:proofErr w:type="spellEnd"/>
      <w:r w:rsidR="004006E7">
        <w:t xml:space="preserve"> </w:t>
      </w:r>
      <w:proofErr w:type="spellStart"/>
      <w:r w:rsidR="004006E7">
        <w:t>tersebut</w:t>
      </w:r>
      <w:proofErr w:type="spellEnd"/>
      <w:r w:rsidR="00DD5553">
        <w:t>.</w:t>
      </w:r>
    </w:p>
    <w:p w14:paraId="50089BB2" w14:textId="77777777" w:rsidR="00240A7F" w:rsidRPr="0047565C" w:rsidRDefault="00927615" w:rsidP="00AC7822">
      <w:pPr>
        <w:pStyle w:val="LABDAS12SubBab"/>
      </w:pPr>
      <w:bookmarkStart w:id="2" w:name="_Toc202170967"/>
      <w:r>
        <w:t xml:space="preserve">Judul </w:t>
      </w:r>
      <w:r w:rsidR="00EF4B49">
        <w:t xml:space="preserve">Sub-bab </w:t>
      </w:r>
      <w:bookmarkEnd w:id="2"/>
    </w:p>
    <w:p w14:paraId="7549DFB1" w14:textId="77777777" w:rsidR="00240A7F" w:rsidRDefault="00366D35" w:rsidP="00AC7822">
      <w:pPr>
        <w:pStyle w:val="LABDAS11BabIsi"/>
        <w:rPr>
          <w:lang w:val="sv-SE"/>
        </w:rPr>
      </w:pPr>
      <w:r w:rsidRPr="00AC7822">
        <w:rPr>
          <w:lang w:val="sv-SE"/>
        </w:rPr>
        <w:t>Uraian pada</w:t>
      </w:r>
      <w:r w:rsidR="00927615">
        <w:rPr>
          <w:lang w:val="sv-SE"/>
        </w:rPr>
        <w:t xml:space="preserve"> bagian/ bab</w:t>
      </w:r>
      <w:r w:rsidRPr="00AC7822">
        <w:rPr>
          <w:lang w:val="sv-SE"/>
        </w:rPr>
        <w:t xml:space="preserve"> ini (dan </w:t>
      </w:r>
      <w:r w:rsidR="003663A9">
        <w:rPr>
          <w:lang w:val="sv-SE"/>
        </w:rPr>
        <w:t>bab</w:t>
      </w:r>
      <w:r w:rsidR="00523FE9" w:rsidRPr="00AC7822">
        <w:rPr>
          <w:lang w:val="sv-SE"/>
        </w:rPr>
        <w:t xml:space="preserve"> lain</w:t>
      </w:r>
      <w:r w:rsidR="003663A9">
        <w:rPr>
          <w:lang w:val="sv-SE"/>
        </w:rPr>
        <w:t>nya</w:t>
      </w:r>
      <w:r w:rsidR="00523FE9" w:rsidRPr="00AC7822">
        <w:rPr>
          <w:lang w:val="sv-SE"/>
        </w:rPr>
        <w:t xml:space="preserve">) dapat ditulis dalam bentuk </w:t>
      </w:r>
      <w:r w:rsidR="00240A7F" w:rsidRPr="00AC7822">
        <w:rPr>
          <w:lang w:val="sv-SE"/>
        </w:rPr>
        <w:t xml:space="preserve">sub-bab jika </w:t>
      </w:r>
      <w:r w:rsidRPr="00AC7822">
        <w:rPr>
          <w:lang w:val="sv-SE"/>
        </w:rPr>
        <w:t>diperlukan</w:t>
      </w:r>
      <w:r w:rsidR="002B1F89" w:rsidRPr="00AC7822">
        <w:rPr>
          <w:lang w:val="sv-SE"/>
        </w:rPr>
        <w:t>.</w:t>
      </w:r>
    </w:p>
    <w:p w14:paraId="2E1775F3" w14:textId="77777777" w:rsidR="002E3576" w:rsidRPr="00523FE9" w:rsidRDefault="002E3576" w:rsidP="001637A6">
      <w:pPr>
        <w:pStyle w:val="LABDAS10Bab"/>
      </w:pPr>
      <w:bookmarkStart w:id="3" w:name="_Toc202170968"/>
      <w:proofErr w:type="spellStart"/>
      <w:r w:rsidRPr="00523FE9">
        <w:t>Metodologi</w:t>
      </w:r>
      <w:bookmarkEnd w:id="3"/>
      <w:proofErr w:type="spellEnd"/>
    </w:p>
    <w:p w14:paraId="5514AD70" w14:textId="77777777" w:rsidR="002E3576" w:rsidRDefault="003E2B23" w:rsidP="00927615">
      <w:pPr>
        <w:pStyle w:val="LABDAS11BabIsi"/>
        <w:rPr>
          <w:lang w:val="sv-SE"/>
        </w:r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</w:t>
      </w:r>
      <w:r w:rsidR="00951231">
        <w:t>jelaskan</w:t>
      </w:r>
      <w:proofErr w:type="spellEnd"/>
      <w:r w:rsidR="00934CA4">
        <w:t xml:space="preserve"> </w:t>
      </w:r>
      <w:proofErr w:type="spellStart"/>
      <w:r w:rsidR="00934CA4">
        <w:t>secara</w:t>
      </w:r>
      <w:proofErr w:type="spellEnd"/>
      <w:r w:rsidR="00934CA4">
        <w:t xml:space="preserve"> </w:t>
      </w:r>
      <w:proofErr w:type="spellStart"/>
      <w:r w:rsidR="00934CA4">
        <w:t>singkat</w:t>
      </w:r>
      <w:proofErr w:type="spellEnd"/>
      <w:r w:rsidR="002E3576" w:rsidRPr="00523FE9">
        <w:t xml:space="preserve"> </w:t>
      </w:r>
      <w:proofErr w:type="spellStart"/>
      <w:r w:rsidR="002E3576" w:rsidRPr="00523FE9">
        <w:t>komponen</w:t>
      </w:r>
      <w:proofErr w:type="spellEnd"/>
      <w:r w:rsidR="002E3576" w:rsidRPr="00523FE9">
        <w:t xml:space="preserve"> d</w:t>
      </w:r>
      <w:r w:rsidR="00232BF0" w:rsidRPr="00523FE9">
        <w:t xml:space="preserve">an </w:t>
      </w:r>
      <w:proofErr w:type="spellStart"/>
      <w:r w:rsidR="00232BF0" w:rsidRPr="00523FE9">
        <w:t>alat</w:t>
      </w:r>
      <w:proofErr w:type="spellEnd"/>
      <w:r w:rsidR="00232BF0" w:rsidRPr="00523FE9">
        <w:t xml:space="preserve"> yang </w:t>
      </w:r>
      <w:proofErr w:type="spellStart"/>
      <w:r w:rsidR="00232BF0" w:rsidRPr="00523FE9">
        <w:t>digunakan</w:t>
      </w:r>
      <w:proofErr w:type="spellEnd"/>
      <w:r w:rsidR="00232BF0" w:rsidRPr="00523FE9">
        <w:t xml:space="preserve"> </w:t>
      </w:r>
      <w:proofErr w:type="spellStart"/>
      <w:r w:rsidR="00232BF0" w:rsidRPr="00523FE9">
        <w:t>selama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menjelaskan</w:t>
      </w:r>
      <w:proofErr w:type="spellEnd"/>
      <w:r>
        <w:t xml:space="preserve"> </w:t>
      </w:r>
      <w:proofErr w:type="spellStart"/>
      <w:r w:rsidR="00232BF0" w:rsidRPr="00523FE9">
        <w:t>bagaimana</w:t>
      </w:r>
      <w:proofErr w:type="spellEnd"/>
      <w:r w:rsidR="00232BF0" w:rsidRPr="00523FE9">
        <w:t xml:space="preserve"> </w:t>
      </w:r>
      <w:proofErr w:type="spellStart"/>
      <w:r w:rsidR="00927615"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>.</w:t>
      </w:r>
      <w:r w:rsidR="00927615">
        <w:t xml:space="preserve"> </w:t>
      </w:r>
      <w:proofErr w:type="spellStart"/>
      <w:r w:rsidR="00927615">
        <w:t>Penulisan</w:t>
      </w:r>
      <w:proofErr w:type="spellEnd"/>
      <w:r w:rsidR="003112F8">
        <w:rPr>
          <w:lang w:val="sv-SE"/>
        </w:rPr>
        <w:t xml:space="preserve"> </w:t>
      </w:r>
      <w:r w:rsidR="00232BF0" w:rsidRPr="00523FE9">
        <w:rPr>
          <w:lang w:val="sv-SE"/>
        </w:rPr>
        <w:t>cara</w:t>
      </w:r>
      <w:r w:rsidR="00934CA4">
        <w:rPr>
          <w:lang w:val="sv-SE"/>
        </w:rPr>
        <w:t xml:space="preserve"> melakukan suatu percobaan tertentu</w:t>
      </w:r>
      <w:r w:rsidR="00951231">
        <w:rPr>
          <w:lang w:val="sv-SE"/>
        </w:rPr>
        <w:t xml:space="preserve"> </w:t>
      </w:r>
      <w:r w:rsidR="00934CA4">
        <w:rPr>
          <w:lang w:val="sv-SE"/>
        </w:rPr>
        <w:t xml:space="preserve">ada </w:t>
      </w:r>
      <w:proofErr w:type="gramStart"/>
      <w:r w:rsidR="00934CA4">
        <w:rPr>
          <w:lang w:val="sv-SE"/>
        </w:rPr>
        <w:t xml:space="preserve">kalanya </w:t>
      </w:r>
      <w:r w:rsidR="00232BF0" w:rsidRPr="00523FE9">
        <w:rPr>
          <w:lang w:val="sv-SE"/>
        </w:rPr>
        <w:t xml:space="preserve"> l</w:t>
      </w:r>
      <w:r w:rsidR="00D401C0">
        <w:rPr>
          <w:lang w:val="sv-SE"/>
        </w:rPr>
        <w:t>ebih</w:t>
      </w:r>
      <w:proofErr w:type="gramEnd"/>
      <w:r w:rsidR="00D401C0">
        <w:rPr>
          <w:lang w:val="sv-SE"/>
        </w:rPr>
        <w:t xml:space="preserve"> baik jika di</w:t>
      </w:r>
      <w:r w:rsidR="00934CA4">
        <w:rPr>
          <w:lang w:val="sv-SE"/>
        </w:rPr>
        <w:t>representasikankan dengan</w:t>
      </w:r>
      <w:r w:rsidR="00312BAB">
        <w:rPr>
          <w:lang w:val="sv-SE"/>
        </w:rPr>
        <w:t xml:space="preserve"> diagram</w:t>
      </w:r>
      <w:r w:rsidR="00232BF0" w:rsidRPr="00523FE9">
        <w:rPr>
          <w:lang w:val="sv-SE"/>
        </w:rPr>
        <w:t>.</w:t>
      </w:r>
    </w:p>
    <w:p w14:paraId="154E8A71" w14:textId="77777777" w:rsidR="006266E5" w:rsidRDefault="00762956" w:rsidP="00A56637">
      <w:pPr>
        <w:rPr>
          <w:lang w:val="sv-SE"/>
        </w:rPr>
      </w:pPr>
      <w:r>
        <w:rPr>
          <w:noProof/>
          <w:lang w:eastAsia="en-US"/>
        </w:rPr>
        <w:drawing>
          <wp:inline distT="0" distB="0" distL="0" distR="0" wp14:anchorId="69976761" wp14:editId="7065DCE9">
            <wp:extent cx="2625090" cy="1094105"/>
            <wp:effectExtent l="0" t="0" r="0" b="0"/>
            <wp:docPr id="74" name="Diagram 7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121C1FC" w14:textId="6F654C25" w:rsidR="006266E5" w:rsidRDefault="00B22E21" w:rsidP="00B22E21">
      <w:pPr>
        <w:pStyle w:val="LABDAS13a1BarisKetGambar"/>
        <w:rPr>
          <w:lang w:val="sv-SE"/>
        </w:rPr>
      </w:pPr>
      <w:r>
        <w:t xml:space="preserve">Gambar </w:t>
      </w:r>
      <w:r w:rsidR="005C38F3">
        <w:rPr>
          <w:noProof/>
        </w:rPr>
        <w:fldChar w:fldCharType="begin"/>
      </w:r>
      <w:r w:rsidR="005C38F3">
        <w:rPr>
          <w:noProof/>
        </w:rPr>
        <w:instrText xml:space="preserve"> STYLEREF  \s "LABDAS (10) Bab" </w:instrText>
      </w:r>
      <w:r w:rsidR="005C38F3">
        <w:rPr>
          <w:noProof/>
        </w:rPr>
        <w:fldChar w:fldCharType="separate"/>
      </w:r>
      <w:r w:rsidR="008219DA">
        <w:rPr>
          <w:noProof/>
        </w:rPr>
        <w:t>3</w:t>
      </w:r>
      <w:r w:rsidR="005C38F3">
        <w:rPr>
          <w:noProof/>
        </w:rPr>
        <w:fldChar w:fldCharType="end"/>
      </w:r>
      <w:r w:rsidR="001637A6">
        <w:noBreakHyphen/>
      </w:r>
      <w:r w:rsidR="005C38F3">
        <w:rPr>
          <w:noProof/>
        </w:rPr>
        <w:fldChar w:fldCharType="begin"/>
      </w:r>
      <w:r w:rsidR="005C38F3">
        <w:rPr>
          <w:noProof/>
        </w:rPr>
        <w:instrText xml:space="preserve"> SEQ Gambar \* ARABIC \s 1 </w:instrText>
      </w:r>
      <w:r w:rsidR="005C38F3">
        <w:rPr>
          <w:noProof/>
        </w:rPr>
        <w:fldChar w:fldCharType="separate"/>
      </w:r>
      <w:r w:rsidR="008219DA">
        <w:rPr>
          <w:noProof/>
        </w:rPr>
        <w:t>1</w:t>
      </w:r>
      <w:r w:rsidR="005C38F3">
        <w:rPr>
          <w:noProof/>
        </w:rPr>
        <w:fldChar w:fldCharType="end"/>
      </w:r>
      <w:r>
        <w:t xml:space="preserve"> </w:t>
      </w:r>
      <w:proofErr w:type="spellStart"/>
      <w:r w:rsidR="006266E5">
        <w:t>Contoh</w:t>
      </w:r>
      <w:proofErr w:type="spellEnd"/>
      <w:r w:rsidR="006266E5">
        <w:t xml:space="preserve"> Diagram</w:t>
      </w:r>
    </w:p>
    <w:p w14:paraId="071B851E" w14:textId="77777777" w:rsidR="002E3576" w:rsidRPr="00523FE9" w:rsidRDefault="00EB492D" w:rsidP="00312BAB">
      <w:pPr>
        <w:pStyle w:val="LABDAS10Bab"/>
      </w:pPr>
      <w:bookmarkStart w:id="4" w:name="_Toc202170969"/>
      <w:r>
        <w:t>Hasil</w:t>
      </w:r>
      <w:r w:rsidR="002E3576" w:rsidRPr="00523FE9">
        <w:t xml:space="preserve"> dan </w:t>
      </w:r>
      <w:proofErr w:type="spellStart"/>
      <w:r w:rsidR="002E3576" w:rsidRPr="00523FE9">
        <w:t>Analis</w:t>
      </w:r>
      <w:bookmarkEnd w:id="4"/>
      <w:r w:rsidR="000D5202">
        <w:t>is</w:t>
      </w:r>
      <w:proofErr w:type="spellEnd"/>
    </w:p>
    <w:p w14:paraId="45CE7597" w14:textId="77777777" w:rsidR="00232BF0" w:rsidRDefault="00934CA4" w:rsidP="00AC7822">
      <w:pPr>
        <w:pStyle w:val="LABDAS11BabIsi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hasil</w:t>
      </w:r>
      <w:proofErr w:type="spellEnd"/>
      <w:r w:rsidR="003343C8">
        <w:t xml:space="preserve"> </w:t>
      </w:r>
      <w:proofErr w:type="spellStart"/>
      <w:r w:rsidR="003343C8">
        <w:t>p</w:t>
      </w:r>
      <w:r w:rsidR="00232BF0" w:rsidRPr="00523FE9">
        <w:t>er</w:t>
      </w:r>
      <w:r w:rsidR="000D5202">
        <w:t>cobaan</w:t>
      </w:r>
      <w:proofErr w:type="spellEnd"/>
      <w:r w:rsidR="003343C8">
        <w:t>.</w:t>
      </w:r>
      <w:r w:rsidR="000D5202">
        <w:t xml:space="preserve"> </w:t>
      </w:r>
      <w:proofErr w:type="spellStart"/>
      <w:r w:rsidR="00927615">
        <w:t>Jika</w:t>
      </w:r>
      <w:proofErr w:type="spellEnd"/>
      <w:r w:rsidR="00927615">
        <w:t xml:space="preserve"> </w:t>
      </w:r>
      <w:proofErr w:type="spellStart"/>
      <w:r w:rsidR="00927615">
        <w:t>diperlukan</w:t>
      </w:r>
      <w:proofErr w:type="spellEnd"/>
      <w:r w:rsidR="00927615">
        <w:t xml:space="preserve">, </w:t>
      </w:r>
      <w:proofErr w:type="spellStart"/>
      <w:r w:rsidR="00927615">
        <w:t>g</w:t>
      </w:r>
      <w:r w:rsidR="003343C8">
        <w:t>unakan</w:t>
      </w:r>
      <w:r w:rsidR="00927615">
        <w:t>lah</w:t>
      </w:r>
      <w:proofErr w:type="spellEnd"/>
      <w:r w:rsidR="003343C8">
        <w:t xml:space="preserve"> </w:t>
      </w:r>
      <w:proofErr w:type="spellStart"/>
      <w:r w:rsidR="003343C8">
        <w:t>tabel</w:t>
      </w:r>
      <w:proofErr w:type="spellEnd"/>
      <w:r w:rsidR="003343C8">
        <w:t xml:space="preserve"> </w:t>
      </w:r>
      <w:proofErr w:type="spellStart"/>
      <w:r w:rsidR="003343C8">
        <w:t>untuk</w:t>
      </w:r>
      <w:proofErr w:type="spellEnd"/>
      <w:r w:rsidR="003343C8">
        <w:t xml:space="preserve"> </w:t>
      </w:r>
      <w:proofErr w:type="spellStart"/>
      <w:r w:rsidR="003343C8">
        <w:t>merepresentasikan</w:t>
      </w:r>
      <w:proofErr w:type="spellEnd"/>
      <w:r w:rsidR="003343C8">
        <w:t xml:space="preserve"> </w:t>
      </w:r>
      <w:r w:rsidR="00927615">
        <w:t xml:space="preserve">data </w:t>
      </w:r>
      <w:proofErr w:type="spellStart"/>
      <w:r w:rsidR="003343C8">
        <w:t>hasil</w:t>
      </w:r>
      <w:proofErr w:type="spellEnd"/>
      <w:r w:rsidR="003343C8">
        <w:t xml:space="preserve"> </w:t>
      </w:r>
      <w:proofErr w:type="spellStart"/>
      <w:r w:rsidR="003343C8">
        <w:t>percobaan</w:t>
      </w:r>
      <w:proofErr w:type="spellEnd"/>
      <w:r w:rsidR="003343C8">
        <w:t>.</w:t>
      </w:r>
    </w:p>
    <w:p w14:paraId="1C81EED9" w14:textId="2FB1C168" w:rsidR="006266E5" w:rsidRDefault="006266E5" w:rsidP="006266E5">
      <w:pPr>
        <w:pStyle w:val="LABDAS14aTabel"/>
      </w:pPr>
      <w:proofErr w:type="spellStart"/>
      <w:r>
        <w:t>Tabel</w:t>
      </w:r>
      <w:proofErr w:type="spellEnd"/>
      <w:r>
        <w:t xml:space="preserve"> </w:t>
      </w:r>
      <w:r w:rsidR="005C38F3">
        <w:rPr>
          <w:noProof/>
        </w:rPr>
        <w:fldChar w:fldCharType="begin"/>
      </w:r>
      <w:r w:rsidR="005C38F3">
        <w:rPr>
          <w:noProof/>
        </w:rPr>
        <w:instrText xml:space="preserve"> STYLEREF  \s "LABDAS (10) Bab" </w:instrText>
      </w:r>
      <w:r w:rsidR="005C38F3">
        <w:rPr>
          <w:noProof/>
        </w:rPr>
        <w:fldChar w:fldCharType="separate"/>
      </w:r>
      <w:r w:rsidR="008219DA">
        <w:rPr>
          <w:noProof/>
        </w:rPr>
        <w:t>4</w:t>
      </w:r>
      <w:r w:rsidR="005C38F3">
        <w:rPr>
          <w:noProof/>
        </w:rPr>
        <w:fldChar w:fldCharType="end"/>
      </w:r>
      <w:r>
        <w:noBreakHyphen/>
      </w:r>
      <w:r w:rsidR="005C38F3">
        <w:rPr>
          <w:noProof/>
        </w:rPr>
        <w:fldChar w:fldCharType="begin"/>
      </w:r>
      <w:r w:rsidR="005C38F3">
        <w:rPr>
          <w:noProof/>
        </w:rPr>
        <w:instrText xml:space="preserve"> SEQ Tabel \* ARABIC \s 1 </w:instrText>
      </w:r>
      <w:r w:rsidR="005C38F3">
        <w:rPr>
          <w:noProof/>
        </w:rPr>
        <w:fldChar w:fldCharType="separate"/>
      </w:r>
      <w:r w:rsidR="008219DA">
        <w:rPr>
          <w:noProof/>
        </w:rPr>
        <w:t>1</w:t>
      </w:r>
      <w:r w:rsidR="005C38F3">
        <w:rPr>
          <w:noProof/>
        </w:rPr>
        <w:fldChar w:fldCharType="end"/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Tabel</w:t>
      </w:r>
      <w:proofErr w:type="spellEnd"/>
    </w:p>
    <w:tbl>
      <w:tblPr>
        <w:tblStyle w:val="TableList1"/>
        <w:tblW w:w="5000" w:type="pct"/>
        <w:tblLook w:val="01E0" w:firstRow="1" w:lastRow="1" w:firstColumn="1" w:lastColumn="1" w:noHBand="0" w:noVBand="0"/>
      </w:tblPr>
      <w:tblGrid>
        <w:gridCol w:w="526"/>
        <w:gridCol w:w="1023"/>
        <w:gridCol w:w="804"/>
        <w:gridCol w:w="1186"/>
        <w:gridCol w:w="1184"/>
      </w:tblGrid>
      <w:tr w:rsidR="00101387" w:rsidRPr="00B23D50" w14:paraId="13E560B0" w14:textId="77777777" w:rsidTr="0062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" w:type="pct"/>
            <w:vMerge w:val="restart"/>
          </w:tcPr>
          <w:p w14:paraId="3FB4B37A" w14:textId="77777777" w:rsidR="006266E5" w:rsidRPr="00B23D50" w:rsidRDefault="006266E5" w:rsidP="00B23D50">
            <w:pPr>
              <w:pStyle w:val="LABDAS14bTabelIsi"/>
            </w:pPr>
            <w:r w:rsidRPr="00B23D50">
              <w:t>No.</w:t>
            </w:r>
          </w:p>
        </w:tc>
        <w:tc>
          <w:tcPr>
            <w:tcW w:w="1083" w:type="pct"/>
            <w:vMerge w:val="restart"/>
          </w:tcPr>
          <w:p w14:paraId="12563573" w14:textId="77777777" w:rsidR="006266E5" w:rsidRPr="00B23D50" w:rsidRDefault="006266E5" w:rsidP="00B23D50">
            <w:pPr>
              <w:pStyle w:val="LABDAS14bTabelIsi"/>
            </w:pPr>
            <w:r w:rsidRPr="00B23D50">
              <w:t>Frekuensi (Hz)</w:t>
            </w:r>
          </w:p>
        </w:tc>
        <w:tc>
          <w:tcPr>
            <w:tcW w:w="851" w:type="pct"/>
            <w:vMerge w:val="restart"/>
          </w:tcPr>
          <w:p w14:paraId="104D465C" w14:textId="77777777" w:rsidR="006266E5" w:rsidRPr="00B23D50" w:rsidRDefault="006266E5" w:rsidP="00B23D50">
            <w:pPr>
              <w:pStyle w:val="LABDAS14bTabelIsi"/>
            </w:pPr>
            <w:r w:rsidRPr="00B23D50">
              <w:t>R1, R2</w:t>
            </w:r>
          </w:p>
          <w:p w14:paraId="7F90F921" w14:textId="77777777" w:rsidR="006266E5" w:rsidRPr="00B23D50" w:rsidRDefault="006266E5" w:rsidP="00B23D50">
            <w:pPr>
              <w:pStyle w:val="LABDAS14bTabelIsi"/>
            </w:pPr>
            <w:r w:rsidRPr="00B23D50">
              <w:t>(Ohm)</w:t>
            </w:r>
          </w:p>
        </w:tc>
        <w:tc>
          <w:tcPr>
            <w:tcW w:w="2509" w:type="pct"/>
            <w:gridSpan w:val="2"/>
          </w:tcPr>
          <w:p w14:paraId="77B272A7" w14:textId="77777777" w:rsidR="006266E5" w:rsidRPr="00B23D50" w:rsidRDefault="006266E5" w:rsidP="00B23D50">
            <w:pPr>
              <w:pStyle w:val="LABDAS14bTabelIsi"/>
            </w:pPr>
            <w:r w:rsidRPr="00B23D50">
              <w:t>V</w:t>
            </w:r>
            <w:r w:rsidRPr="00B23D50">
              <w:rPr>
                <w:vertAlign w:val="subscript"/>
              </w:rPr>
              <w:t>ab</w:t>
            </w:r>
            <w:r w:rsidRPr="00B23D50">
              <w:softHyphen/>
              <w:t xml:space="preserve"> (Volt)</w:t>
            </w:r>
          </w:p>
        </w:tc>
      </w:tr>
      <w:tr w:rsidR="00101387" w:rsidRPr="00B23D50" w14:paraId="4FAF5F91" w14:textId="77777777" w:rsidTr="0062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7" w:type="pct"/>
            <w:vMerge/>
          </w:tcPr>
          <w:p w14:paraId="61BB08B1" w14:textId="77777777" w:rsidR="006266E5" w:rsidRPr="00B23D50" w:rsidRDefault="006266E5" w:rsidP="00B23D50">
            <w:pPr>
              <w:pStyle w:val="LABDAS14bTabelIsi"/>
            </w:pPr>
          </w:p>
        </w:tc>
        <w:tc>
          <w:tcPr>
            <w:tcW w:w="1083" w:type="pct"/>
            <w:vMerge/>
          </w:tcPr>
          <w:p w14:paraId="5F495673" w14:textId="77777777" w:rsidR="006266E5" w:rsidRPr="00B23D50" w:rsidRDefault="006266E5" w:rsidP="00B23D50">
            <w:pPr>
              <w:pStyle w:val="LABDAS14bTabelIsi"/>
            </w:pPr>
          </w:p>
        </w:tc>
        <w:tc>
          <w:tcPr>
            <w:tcW w:w="851" w:type="pct"/>
            <w:vMerge/>
          </w:tcPr>
          <w:p w14:paraId="1B86660D" w14:textId="77777777" w:rsidR="006266E5" w:rsidRPr="00B23D50" w:rsidRDefault="006266E5" w:rsidP="00B23D50">
            <w:pPr>
              <w:pStyle w:val="LABDAS14bTabelIsi"/>
            </w:pPr>
          </w:p>
        </w:tc>
        <w:tc>
          <w:tcPr>
            <w:tcW w:w="1256" w:type="pct"/>
          </w:tcPr>
          <w:p w14:paraId="0E05C642" w14:textId="77777777" w:rsidR="006266E5" w:rsidRPr="00B23D50" w:rsidRDefault="006266E5" w:rsidP="00B23D50">
            <w:pPr>
              <w:pStyle w:val="LABDAS14bTabelIsi"/>
            </w:pPr>
            <w:r w:rsidRPr="00B23D50">
              <w:t>Multimeter Analog</w:t>
            </w:r>
          </w:p>
        </w:tc>
        <w:tc>
          <w:tcPr>
            <w:tcW w:w="1253" w:type="pct"/>
          </w:tcPr>
          <w:p w14:paraId="0E939B09" w14:textId="77777777" w:rsidR="006266E5" w:rsidRPr="00B23D50" w:rsidRDefault="006266E5" w:rsidP="00B23D50">
            <w:pPr>
              <w:pStyle w:val="LABDAS14bTabelIsi"/>
            </w:pPr>
            <w:r w:rsidRPr="00B23D50">
              <w:t>Multimeter Digital</w:t>
            </w:r>
          </w:p>
        </w:tc>
      </w:tr>
      <w:tr w:rsidR="00101387" w:rsidRPr="00B23D50" w14:paraId="51DB75C6" w14:textId="77777777" w:rsidTr="0062575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1" w:firstRow="0" w:lastRow="0" w:firstColumn="0" w:lastColumn="0" w:oddVBand="0" w:evenVBand="0" w:oddHBand="0" w:evenHBand="0" w:firstRowFirstColumn="0" w:firstRowLastColumn="0" w:lastRowFirstColumn="1" w:lastRowLastColumn="0"/>
            <w:tcW w:w="557" w:type="pct"/>
          </w:tcPr>
          <w:p w14:paraId="15F21977" w14:textId="77777777" w:rsidR="006266E5" w:rsidRPr="00B23D50" w:rsidRDefault="006266E5" w:rsidP="00B23D50">
            <w:pPr>
              <w:pStyle w:val="LABDAS14bTabelIsi"/>
            </w:pPr>
            <w:r w:rsidRPr="00B23D50">
              <w:t>1.</w:t>
            </w:r>
          </w:p>
        </w:tc>
        <w:tc>
          <w:tcPr>
            <w:tcW w:w="1083" w:type="pct"/>
          </w:tcPr>
          <w:p w14:paraId="03C7B144" w14:textId="77777777" w:rsidR="006266E5" w:rsidRPr="00B23D50" w:rsidRDefault="006266E5" w:rsidP="00B23D50">
            <w:pPr>
              <w:pStyle w:val="LABDAS14bTabelIsi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B23D50">
              <w:t>100</w:t>
            </w:r>
          </w:p>
        </w:tc>
        <w:tc>
          <w:tcPr>
            <w:tcW w:w="851" w:type="pct"/>
          </w:tcPr>
          <w:p w14:paraId="1EE838AD" w14:textId="77777777" w:rsidR="006266E5" w:rsidRPr="00B23D50" w:rsidRDefault="006266E5" w:rsidP="00B23D50">
            <w:pPr>
              <w:pStyle w:val="LABDAS14bTabelIsi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B23D50">
              <w:t>120</w:t>
            </w:r>
          </w:p>
        </w:tc>
        <w:tc>
          <w:tcPr>
            <w:tcW w:w="1256" w:type="pct"/>
          </w:tcPr>
          <w:p w14:paraId="4DD2F673" w14:textId="77777777" w:rsidR="006266E5" w:rsidRPr="00B23D50" w:rsidRDefault="006266E5" w:rsidP="00B23D50">
            <w:pPr>
              <w:pStyle w:val="LABDAS14bTabelIsi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B23D50">
              <w:t>dst.</w:t>
            </w:r>
          </w:p>
        </w:tc>
        <w:tc>
          <w:tcPr>
            <w:tcW w:w="1253" w:type="pct"/>
          </w:tcPr>
          <w:p w14:paraId="31457D0F" w14:textId="77777777" w:rsidR="006266E5" w:rsidRPr="00B23D50" w:rsidRDefault="006266E5" w:rsidP="00B23D50">
            <w:pPr>
              <w:pStyle w:val="LABDAS14bTabelIsi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421826" w14:textId="77777777" w:rsidR="00FB676C" w:rsidRDefault="00927615" w:rsidP="003343C8">
      <w:pPr>
        <w:pStyle w:val="LABDAS11BabIsi"/>
      </w:pPr>
      <w:bookmarkStart w:id="5" w:name="_Toc202170970"/>
      <w:proofErr w:type="spellStart"/>
      <w:r>
        <w:t>B</w:t>
      </w:r>
      <w:r w:rsidR="003343C8">
        <w:t>agian</w:t>
      </w:r>
      <w:proofErr w:type="spellEnd"/>
      <w:r w:rsidR="003343C8">
        <w:t xml:space="preserve"> </w:t>
      </w:r>
      <w:proofErr w:type="spellStart"/>
      <w:r w:rsidR="003343C8">
        <w:t>ini</w:t>
      </w:r>
      <w:proofErr w:type="spellEnd"/>
      <w:r w:rsidR="003343C8">
        <w:t xml:space="preserve"> </w:t>
      </w:r>
      <w:r>
        <w:t xml:space="preserve">juga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u</w:t>
      </w:r>
      <w:r w:rsidR="003343C8">
        <w:t>raian</w:t>
      </w:r>
      <w:proofErr w:type="spellEnd"/>
      <w:r w:rsidR="003343C8">
        <w:t xml:space="preserve"> </w:t>
      </w:r>
      <w:proofErr w:type="spellStart"/>
      <w:r w:rsidR="003343C8">
        <w:t>a</w:t>
      </w:r>
      <w:r w:rsidR="00EC5879">
        <w:t>nalisis</w:t>
      </w:r>
      <w:proofErr w:type="spellEnd"/>
      <w:r w:rsidR="00EC5879">
        <w:t xml:space="preserve"> </w:t>
      </w:r>
      <w:proofErr w:type="spellStart"/>
      <w:r w:rsidR="00EC5879">
        <w:t>atas</w:t>
      </w:r>
      <w:proofErr w:type="spellEnd"/>
      <w:r w:rsidR="00EC5879">
        <w:t xml:space="preserve"> data </w:t>
      </w:r>
      <w:r w:rsidR="003343C8">
        <w:t xml:space="preserve">yang </w:t>
      </w:r>
      <w:proofErr w:type="spellStart"/>
      <w:r w:rsidR="003343C8">
        <w:t>diperoleh</w:t>
      </w:r>
      <w:proofErr w:type="spellEnd"/>
      <w:r w:rsidR="003343C8">
        <w:t>.</w:t>
      </w:r>
      <w:r w:rsidR="00EC5879">
        <w:t xml:space="preserve"> </w:t>
      </w:r>
      <w:proofErr w:type="spellStart"/>
      <w:r w:rsidR="002D1EB6">
        <w:t>Analisis</w:t>
      </w:r>
      <w:proofErr w:type="spellEnd"/>
      <w:r w:rsidR="002D1EB6">
        <w:t xml:space="preserve"> yang </w:t>
      </w:r>
      <w:proofErr w:type="spellStart"/>
      <w:r w:rsidR="002D1EB6">
        <w:t>didukung</w:t>
      </w:r>
      <w:proofErr w:type="spellEnd"/>
      <w:r w:rsidR="002D1EB6">
        <w:t xml:space="preserve"> oleh </w:t>
      </w:r>
      <w:proofErr w:type="spellStart"/>
      <w:r w:rsidR="002D1EB6">
        <w:t>berbagai</w:t>
      </w:r>
      <w:proofErr w:type="spellEnd"/>
      <w:r w:rsidR="002D1EB6">
        <w:t xml:space="preserve"> </w:t>
      </w:r>
      <w:proofErr w:type="spellStart"/>
      <w:r w:rsidR="00EC5879">
        <w:t>sumber</w:t>
      </w:r>
      <w:proofErr w:type="spellEnd"/>
      <w:r w:rsidR="00EC5879">
        <w:t xml:space="preserve"> </w:t>
      </w:r>
      <w:proofErr w:type="spellStart"/>
      <w:r w:rsidR="002D1EB6">
        <w:t>pustaka</w:t>
      </w:r>
      <w:proofErr w:type="spellEnd"/>
      <w:r w:rsidR="002D1EB6">
        <w:t xml:space="preserve"> </w:t>
      </w:r>
      <w:proofErr w:type="spellStart"/>
      <w:r w:rsidR="002D1EB6">
        <w:t>akan</w:t>
      </w:r>
      <w:proofErr w:type="spellEnd"/>
      <w:r w:rsidR="002D1EB6">
        <w:t xml:space="preserve"> </w:t>
      </w:r>
      <w:proofErr w:type="spellStart"/>
      <w:r w:rsidR="002D1EB6">
        <w:t>lebih</w:t>
      </w:r>
      <w:proofErr w:type="spellEnd"/>
      <w:r w:rsidR="002D1EB6">
        <w:t xml:space="preserve"> </w:t>
      </w:r>
      <w:proofErr w:type="spellStart"/>
      <w:r w:rsidR="002D1EB6">
        <w:t>baik</w:t>
      </w:r>
      <w:proofErr w:type="spellEnd"/>
      <w:r w:rsidR="00CB2D64">
        <w:t xml:space="preserve">, </w:t>
      </w:r>
      <w:proofErr w:type="spellStart"/>
      <w:r w:rsidR="00CB2D64">
        <w:t>misalnya</w:t>
      </w:r>
      <w:proofErr w:type="spellEnd"/>
      <w:r>
        <w:t>: …</w:t>
      </w:r>
      <w:proofErr w:type="spellStart"/>
      <w:r w:rsidR="00770C18">
        <w:t>grafik</w:t>
      </w:r>
      <w:proofErr w:type="spellEnd"/>
      <w:r w:rsidR="00770C18">
        <w:t xml:space="preserve"> yang </w:t>
      </w:r>
      <w:proofErr w:type="spellStart"/>
      <w:r w:rsidR="00770C18">
        <w:t>diperoleh</w:t>
      </w:r>
      <w:proofErr w:type="spellEnd"/>
      <w:r w:rsidR="00770C18">
        <w:t xml:space="preserve"> pada </w:t>
      </w:r>
      <w:proofErr w:type="spellStart"/>
      <w:r w:rsidR="00770C18">
        <w:t>percobaan</w:t>
      </w:r>
      <w:proofErr w:type="spellEnd"/>
      <w:r w:rsidR="002D1EB6">
        <w:t xml:space="preserve"> </w:t>
      </w:r>
      <w:proofErr w:type="spellStart"/>
      <w:r w:rsidR="002D1EB6">
        <w:t>sesuai</w:t>
      </w:r>
      <w:proofErr w:type="spellEnd"/>
      <w:r w:rsidR="002D1EB6">
        <w:t xml:space="preserve"> </w:t>
      </w:r>
      <w:proofErr w:type="spellStart"/>
      <w:r w:rsidR="002D1EB6">
        <w:t>dengan</w:t>
      </w:r>
      <w:proofErr w:type="spellEnd"/>
      <w:r w:rsidR="002D1EB6">
        <w:t xml:space="preserve"> </w:t>
      </w:r>
      <w:proofErr w:type="spellStart"/>
      <w:r w:rsidR="00770C18">
        <w:t>pernyataan</w:t>
      </w:r>
      <w:proofErr w:type="spellEnd"/>
      <w:r w:rsidR="00770C18">
        <w:t xml:space="preserve"> pada </w:t>
      </w:r>
      <w:proofErr w:type="spellStart"/>
      <w:r w:rsidR="00770C18">
        <w:t>halaman</w:t>
      </w:r>
      <w:proofErr w:type="spellEnd"/>
      <w:r w:rsidR="00770C18">
        <w:t xml:space="preserve"> 44 di </w:t>
      </w:r>
      <w:proofErr w:type="spellStart"/>
      <w:r w:rsidR="00770C18">
        <w:t>dalam</w:t>
      </w:r>
      <w:proofErr w:type="spellEnd"/>
      <w:r w:rsidR="00CB2D64">
        <w:t xml:space="preserve"> </w:t>
      </w:r>
      <w:proofErr w:type="spellStart"/>
      <w:r w:rsidR="00CB2D64">
        <w:t>rujukan</w:t>
      </w:r>
      <w:proofErr w:type="spellEnd"/>
      <w:r w:rsidR="00EC5879">
        <w:t xml:space="preserve"> [2].</w:t>
      </w:r>
      <w:r w:rsidR="00FB676C">
        <w:t xml:space="preserve"> </w:t>
      </w:r>
    </w:p>
    <w:p w14:paraId="61A5673C" w14:textId="77777777" w:rsidR="003343C8" w:rsidRDefault="00FB676C" w:rsidP="00FB676C">
      <w:pPr>
        <w:pStyle w:val="LABDAS11BabIsi"/>
      </w:pPr>
      <w:proofErr w:type="spellStart"/>
      <w:r>
        <w:t>Analisis</w:t>
      </w:r>
      <w:proofErr w:type="spellEnd"/>
      <w:r>
        <w:t xml:space="preserve"> yang </w:t>
      </w:r>
      <w:proofErr w:type="spellStart"/>
      <w:r>
        <w:t>logis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 w:rsidRPr="000D5202">
        <w:t>percobaan</w:t>
      </w:r>
      <w:proofErr w:type="spellEnd"/>
      <w:r w:rsidRPr="000D5202">
        <w:t xml:space="preserve"> yang </w:t>
      </w:r>
      <w:proofErr w:type="spellStart"/>
      <w:r w:rsidRPr="000D5202">
        <w:t>telah</w:t>
      </w:r>
      <w:proofErr w:type="spellEnd"/>
      <w:r w:rsidRPr="000D5202">
        <w:t xml:space="preserve"> </w:t>
      </w:r>
      <w:proofErr w:type="spellStart"/>
      <w:r w:rsidRPr="000D5202">
        <w:t>dilakukan</w:t>
      </w:r>
      <w:proofErr w:type="spellEnd"/>
      <w:r w:rsidRPr="000D5202">
        <w:t xml:space="preserve"> </w:t>
      </w:r>
      <w:proofErr w:type="spellStart"/>
      <w:r w:rsidRPr="000D5202">
        <w:t>mungkin</w:t>
      </w:r>
      <w:proofErr w:type="spellEnd"/>
      <w:r w:rsidRPr="000D5202">
        <w:t xml:space="preserve"> </w:t>
      </w:r>
      <w:proofErr w:type="spellStart"/>
      <w:r w:rsidRPr="000D5202">
        <w:t>tidak</w:t>
      </w:r>
      <w:proofErr w:type="spellEnd"/>
      <w:r w:rsidRPr="000D5202">
        <w:t xml:space="preserve"> </w:t>
      </w:r>
      <w:proofErr w:type="spellStart"/>
      <w:r w:rsidRPr="000D5202"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 w:rsidRPr="000D5202">
        <w:t xml:space="preserve"> </w:t>
      </w:r>
      <w:proofErr w:type="spellStart"/>
      <w:r w:rsidRPr="000D5202">
        <w:t>dengan</w:t>
      </w:r>
      <w:proofErr w:type="spellEnd"/>
      <w:r w:rsidRPr="000D5202"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 w:rsidR="002C4573">
        <w:t>pernyataan</w:t>
      </w:r>
      <w:proofErr w:type="spellEnd"/>
      <w:r w:rsidR="002C4573">
        <w:t xml:space="preserve"> di </w:t>
      </w:r>
      <w:proofErr w:type="spellStart"/>
      <w:r w:rsidR="002C4573">
        <w:t>dalam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>.</w:t>
      </w:r>
    </w:p>
    <w:p w14:paraId="21764556" w14:textId="77777777" w:rsidR="002E3576" w:rsidRPr="00523FE9" w:rsidRDefault="002E3576" w:rsidP="00312BAB">
      <w:pPr>
        <w:pStyle w:val="LABDAS10Bab"/>
      </w:pPr>
      <w:r w:rsidRPr="00523FE9">
        <w:t>Kesimpulan</w:t>
      </w:r>
      <w:bookmarkEnd w:id="5"/>
    </w:p>
    <w:p w14:paraId="514EB43B" w14:textId="77777777" w:rsidR="00366D35" w:rsidRDefault="00AB6CBA" w:rsidP="00AC7822">
      <w:pPr>
        <w:pStyle w:val="LABDAS11BabIsi"/>
      </w:pPr>
      <w:r>
        <w:t>Kesimpulan</w:t>
      </w:r>
      <w:r w:rsidR="00FB676C">
        <w:t xml:space="preserve"> </w:t>
      </w:r>
      <w:proofErr w:type="spellStart"/>
      <w:r w:rsidR="00FB676C">
        <w:t>me</w:t>
      </w:r>
      <w:r>
        <w:t>rupakan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 w:rsidR="002C4573">
        <w:t>berupa</w:t>
      </w:r>
      <w:proofErr w:type="spellEnd"/>
      <w:r w:rsidR="002C4573">
        <w:t xml:space="preserve"> </w:t>
      </w:r>
      <w:proofErr w:type="spellStart"/>
      <w:r w:rsidR="002C4573">
        <w:t>rangkaian</w:t>
      </w:r>
      <w:proofErr w:type="spellEnd"/>
      <w:r w:rsidR="002C4573">
        <w:t xml:space="preserve"> </w:t>
      </w:r>
      <w:proofErr w:type="spellStart"/>
      <w:r w:rsidR="002C4573">
        <w:t>berikut</w:t>
      </w:r>
      <w:proofErr w:type="spellEnd"/>
      <w:r w:rsidR="002C4573">
        <w:t>:</w:t>
      </w:r>
      <w:r w:rsidR="00FB676C"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data </w:t>
      </w:r>
      <w:proofErr w:type="spellStart"/>
      <w:r w:rsidR="00FB676C">
        <w:t>hasil</w:t>
      </w:r>
      <w:proofErr w:type="spellEnd"/>
      <w:r w:rsidR="00FB676C">
        <w:t xml:space="preserve"> </w:t>
      </w:r>
      <w:proofErr w:type="spellStart"/>
      <w:r>
        <w:t>percobaan</w:t>
      </w:r>
      <w:proofErr w:type="spellEnd"/>
      <w:r>
        <w:t xml:space="preserve"> dan </w:t>
      </w:r>
      <w:proofErr w:type="spellStart"/>
      <w:r>
        <w:t>analisisnya</w:t>
      </w:r>
      <w:proofErr w:type="spellEnd"/>
      <w:r>
        <w:t>.</w:t>
      </w:r>
    </w:p>
    <w:p w14:paraId="536519EB" w14:textId="77777777" w:rsidR="00FB676C" w:rsidRDefault="00951231" w:rsidP="00951231">
      <w:pPr>
        <w:pStyle w:val="LABDAS11BabIsi"/>
        <w:rPr>
          <w:lang w:val="sv-SE"/>
        </w:rPr>
      </w:pPr>
      <w:r>
        <w:rPr>
          <w:lang w:val="sv-SE"/>
        </w:rPr>
        <w:t>D</w:t>
      </w:r>
      <w:r w:rsidR="00AB6CBA">
        <w:rPr>
          <w:lang w:val="sv-SE"/>
        </w:rPr>
        <w:t>aftar P</w:t>
      </w:r>
      <w:r w:rsidR="00CB2D64">
        <w:rPr>
          <w:lang w:val="sv-SE"/>
        </w:rPr>
        <w:t xml:space="preserve">ustaka dituliskan </w:t>
      </w:r>
      <w:r w:rsidR="00AB6CBA">
        <w:rPr>
          <w:lang w:val="sv-SE"/>
        </w:rPr>
        <w:t>mengikuti</w:t>
      </w:r>
      <w:r w:rsidR="00CB2D64">
        <w:rPr>
          <w:lang w:val="sv-SE"/>
        </w:rPr>
        <w:t xml:space="preserve"> aturan [3] untuk </w:t>
      </w:r>
      <w:r w:rsidR="00AB6CBA">
        <w:rPr>
          <w:lang w:val="sv-SE"/>
        </w:rPr>
        <w:t>rujukan</w:t>
      </w:r>
      <w:r w:rsidR="00CB2D64">
        <w:rPr>
          <w:lang w:val="sv-SE"/>
        </w:rPr>
        <w:t xml:space="preserve"> berupa </w:t>
      </w:r>
      <w:r w:rsidR="00CB2D64" w:rsidRPr="00CB2D64">
        <w:rPr>
          <w:i/>
          <w:lang w:val="sv-SE"/>
        </w:rPr>
        <w:t>textbook</w:t>
      </w:r>
      <w:r w:rsidR="003F5A0C">
        <w:rPr>
          <w:lang w:val="sv-SE"/>
        </w:rPr>
        <w:t xml:space="preserve"> dan</w:t>
      </w:r>
      <w:r w:rsidR="00CB2D64">
        <w:rPr>
          <w:lang w:val="sv-SE"/>
        </w:rPr>
        <w:t xml:space="preserve"> gunak</w:t>
      </w:r>
      <w:r w:rsidR="003F5A0C">
        <w:rPr>
          <w:lang w:val="sv-SE"/>
        </w:rPr>
        <w:t xml:space="preserve">an aturan [4] untuk </w:t>
      </w:r>
      <w:r w:rsidR="00AB6CBA">
        <w:rPr>
          <w:lang w:val="sv-SE"/>
        </w:rPr>
        <w:t>rujukan</w:t>
      </w:r>
      <w:r w:rsidR="00CB2D64">
        <w:rPr>
          <w:lang w:val="sv-SE"/>
        </w:rPr>
        <w:t xml:space="preserve"> berupa </w:t>
      </w:r>
      <w:r w:rsidR="00CB2D64" w:rsidRPr="00CB2D64">
        <w:rPr>
          <w:i/>
          <w:lang w:val="sv-SE"/>
        </w:rPr>
        <w:t>web site</w:t>
      </w:r>
      <w:r w:rsidR="00CB2D64">
        <w:rPr>
          <w:lang w:val="sv-SE"/>
        </w:rPr>
        <w:t xml:space="preserve">. </w:t>
      </w:r>
    </w:p>
    <w:p w14:paraId="68A02815" w14:textId="77777777" w:rsidR="0010492E" w:rsidRPr="00E03026" w:rsidRDefault="00AB6CBA" w:rsidP="00951231">
      <w:pPr>
        <w:pStyle w:val="LABDAS11BabIsi"/>
        <w:rPr>
          <w:lang w:val="sv-SE"/>
        </w:rPr>
      </w:pPr>
      <w:r>
        <w:rPr>
          <w:lang w:val="sv-SE"/>
        </w:rPr>
        <w:t>Satu hal t</w:t>
      </w:r>
      <w:r w:rsidR="004C7007" w:rsidRPr="00E03026">
        <w:rPr>
          <w:lang w:val="sv-SE"/>
        </w:rPr>
        <w:t>erakhir</w:t>
      </w:r>
      <w:r>
        <w:rPr>
          <w:lang w:val="sv-SE"/>
        </w:rPr>
        <w:t xml:space="preserve"> yang juga pe</w:t>
      </w:r>
      <w:r w:rsidR="003F5A0C">
        <w:rPr>
          <w:lang w:val="sv-SE"/>
        </w:rPr>
        <w:t>nting diperhatikan yaitu format</w:t>
      </w:r>
      <w:r w:rsidR="004C7007" w:rsidRPr="00E03026">
        <w:rPr>
          <w:lang w:val="sv-SE"/>
        </w:rPr>
        <w:t xml:space="preserve"> </w:t>
      </w:r>
      <w:r>
        <w:rPr>
          <w:lang w:val="sv-SE"/>
        </w:rPr>
        <w:t xml:space="preserve">laporan praktikum </w:t>
      </w:r>
      <w:r w:rsidR="004C7007" w:rsidRPr="00E03026">
        <w:rPr>
          <w:lang w:val="sv-SE"/>
        </w:rPr>
        <w:t>ha</w:t>
      </w:r>
      <w:r w:rsidR="0096352C">
        <w:rPr>
          <w:lang w:val="sv-SE"/>
        </w:rPr>
        <w:t xml:space="preserve">rus </w:t>
      </w:r>
      <w:r>
        <w:rPr>
          <w:lang w:val="sv-SE"/>
        </w:rPr>
        <w:t>sesuai dengan</w:t>
      </w:r>
      <w:r w:rsidR="003B367E">
        <w:rPr>
          <w:lang w:val="sv-SE"/>
        </w:rPr>
        <w:t xml:space="preserve"> </w:t>
      </w:r>
      <w:r w:rsidR="00DA2E4A" w:rsidRPr="00DA2E4A">
        <w:rPr>
          <w:i/>
          <w:lang w:val="sv-SE"/>
        </w:rPr>
        <w:t>template</w:t>
      </w:r>
      <w:r w:rsidR="003B367E">
        <w:rPr>
          <w:lang w:val="sv-SE"/>
        </w:rPr>
        <w:t xml:space="preserve"> </w:t>
      </w:r>
      <w:r w:rsidR="0010492E" w:rsidRPr="00E03026">
        <w:rPr>
          <w:lang w:val="sv-SE"/>
        </w:rPr>
        <w:t>yang diguna</w:t>
      </w:r>
      <w:r w:rsidR="004C7007" w:rsidRPr="00E03026">
        <w:rPr>
          <w:lang w:val="sv-SE"/>
        </w:rPr>
        <w:t xml:space="preserve">kan </w:t>
      </w:r>
      <w:r w:rsidR="00DA2E4A">
        <w:rPr>
          <w:lang w:val="sv-SE"/>
        </w:rPr>
        <w:t>pada panduan</w:t>
      </w:r>
      <w:r>
        <w:rPr>
          <w:lang w:val="sv-SE"/>
        </w:rPr>
        <w:t xml:space="preserve"> penulisan laporan</w:t>
      </w:r>
      <w:r w:rsidR="00DA2E4A">
        <w:rPr>
          <w:lang w:val="sv-SE"/>
        </w:rPr>
        <w:t xml:space="preserve"> ini. </w:t>
      </w:r>
      <w:r w:rsidR="0096352C" w:rsidRPr="0096352C">
        <w:rPr>
          <w:i/>
          <w:lang w:val="sv-SE"/>
        </w:rPr>
        <w:t>T</w:t>
      </w:r>
      <w:r w:rsidR="001F71E1" w:rsidRPr="0096352C">
        <w:rPr>
          <w:i/>
          <w:lang w:val="sv-SE"/>
        </w:rPr>
        <w:t>e</w:t>
      </w:r>
      <w:r w:rsidR="001F71E1" w:rsidRPr="003B367E">
        <w:rPr>
          <w:i/>
          <w:lang w:val="sv-SE"/>
        </w:rPr>
        <w:t>mplate</w:t>
      </w:r>
      <w:r w:rsidR="00D401C0">
        <w:rPr>
          <w:lang w:val="sv-SE"/>
        </w:rPr>
        <w:t xml:space="preserve"> laporan ini dapat di-</w:t>
      </w:r>
      <w:r w:rsidR="00D401C0" w:rsidRPr="00D401C0">
        <w:rPr>
          <w:i/>
          <w:lang w:val="sv-SE"/>
        </w:rPr>
        <w:t>download</w:t>
      </w:r>
      <w:r w:rsidR="001F71E1">
        <w:rPr>
          <w:lang w:val="sv-SE"/>
        </w:rPr>
        <w:t xml:space="preserve"> di http://labdasar.ee.itb.ac.id</w:t>
      </w:r>
      <w:r w:rsidR="005749EA">
        <w:rPr>
          <w:lang w:val="sv-SE"/>
        </w:rPr>
        <w:t>.</w:t>
      </w:r>
    </w:p>
    <w:p w14:paraId="632E940E" w14:textId="77777777" w:rsidR="002E3576" w:rsidRPr="00523FE9" w:rsidRDefault="002E3576" w:rsidP="006074D0">
      <w:pPr>
        <w:pStyle w:val="LABDAS15DaftarPustaka"/>
      </w:pPr>
      <w:bookmarkStart w:id="6" w:name="_Toc202170971"/>
      <w:r w:rsidRPr="006074D0">
        <w:t>Daftar</w:t>
      </w:r>
      <w:r w:rsidRPr="00523FE9">
        <w:t xml:space="preserve"> </w:t>
      </w:r>
      <w:proofErr w:type="spellStart"/>
      <w:r w:rsidRPr="00523FE9">
        <w:t>Pustaka</w:t>
      </w:r>
      <w:bookmarkEnd w:id="6"/>
      <w:proofErr w:type="spellEnd"/>
    </w:p>
    <w:p w14:paraId="0CF2C28B" w14:textId="77777777" w:rsidR="00DD5553" w:rsidRPr="00DD5553" w:rsidRDefault="00DD5553" w:rsidP="009E38B0">
      <w:pPr>
        <w:pStyle w:val="LABDAS16NomorDaftarPustaka"/>
        <w:rPr>
          <w:lang w:val="en-GB"/>
        </w:rPr>
      </w:pPr>
      <w:proofErr w:type="spellStart"/>
      <w:r w:rsidRPr="00083AB7">
        <w:rPr>
          <w:lang w:val="en-GB"/>
        </w:rPr>
        <w:t>Jackstar</w:t>
      </w:r>
      <w:proofErr w:type="spellEnd"/>
      <w:r>
        <w:rPr>
          <w:lang w:val="en-GB"/>
        </w:rPr>
        <w:t xml:space="preserve"> H. S.</w:t>
      </w:r>
      <w:r w:rsidRPr="00083AB7">
        <w:rPr>
          <w:lang w:val="en-GB"/>
        </w:rPr>
        <w:t xml:space="preserve">, </w:t>
      </w:r>
      <w:r w:rsidRPr="004E2DAE">
        <w:rPr>
          <w:i/>
          <w:lang w:val="en-GB"/>
        </w:rPr>
        <w:t xml:space="preserve">Panduan </w:t>
      </w:r>
      <w:proofErr w:type="spellStart"/>
      <w:r w:rsidRPr="004E2DAE">
        <w:rPr>
          <w:i/>
          <w:lang w:val="en-GB"/>
        </w:rPr>
        <w:t>Penulisan</w:t>
      </w:r>
      <w:proofErr w:type="spellEnd"/>
      <w:r w:rsidRPr="004E2DAE">
        <w:rPr>
          <w:i/>
          <w:lang w:val="en-GB"/>
        </w:rPr>
        <w:t xml:space="preserve"> </w:t>
      </w:r>
      <w:proofErr w:type="spellStart"/>
      <w:r w:rsidRPr="004E2DAE">
        <w:rPr>
          <w:i/>
          <w:lang w:val="en-GB"/>
        </w:rPr>
        <w:t>Laporan</w:t>
      </w:r>
      <w:proofErr w:type="spellEnd"/>
      <w:r w:rsidRPr="00083AB7">
        <w:rPr>
          <w:lang w:val="en-GB"/>
        </w:rPr>
        <w:t>, J</w:t>
      </w:r>
      <w:r>
        <w:rPr>
          <w:lang w:val="en-GB"/>
        </w:rPr>
        <w:t>acks Publishing, Bandung, 2008</w:t>
      </w:r>
      <w:r w:rsidR="00312BAB">
        <w:rPr>
          <w:lang w:val="en-GB"/>
        </w:rPr>
        <w:t>.</w:t>
      </w:r>
    </w:p>
    <w:p w14:paraId="581DFFB9" w14:textId="77777777" w:rsidR="00083AB7" w:rsidRPr="00DD5553" w:rsidRDefault="003663A9" w:rsidP="00DD5553">
      <w:pPr>
        <w:pStyle w:val="LABDAS16NomorDaftarPustaka"/>
        <w:rPr>
          <w:lang w:val="en-GB"/>
        </w:rPr>
      </w:pPr>
      <w:r>
        <w:t xml:space="preserve">Adel S. Sedra dan Kennet C. Smith, </w:t>
      </w:r>
      <w:r w:rsidR="006039A8">
        <w:rPr>
          <w:i/>
        </w:rPr>
        <w:t>Microelectronic Circuits</w:t>
      </w:r>
      <w:r>
        <w:t>, Oxford University Press, USA, 1997.</w:t>
      </w:r>
    </w:p>
    <w:p w14:paraId="11E84303" w14:textId="77777777" w:rsidR="004C7007" w:rsidRDefault="004C7007" w:rsidP="00480DCF">
      <w:pPr>
        <w:pStyle w:val="LABDAS16NomorDaftarPustaka"/>
      </w:pPr>
      <w:r w:rsidRPr="004C7007">
        <w:t xml:space="preserve">Nama Penulis, </w:t>
      </w:r>
      <w:r w:rsidRPr="004E2DAE">
        <w:rPr>
          <w:i/>
        </w:rPr>
        <w:t>Judul Pustaka</w:t>
      </w:r>
      <w:r w:rsidRPr="004C7007">
        <w:t>, Nama Penerbit, Lokasi Diterbitkan, Tahun Diterbitkan</w:t>
      </w:r>
      <w:r w:rsidR="00312BAB">
        <w:t>.</w:t>
      </w:r>
    </w:p>
    <w:p w14:paraId="165F85A9" w14:textId="77777777" w:rsidR="00E93800" w:rsidRPr="003F5A0C" w:rsidRDefault="00090C4A" w:rsidP="00E93800">
      <w:pPr>
        <w:pStyle w:val="LABDAS16NomorDaftarPustaka"/>
      </w:pPr>
      <w:hyperlink r:id="rId15" w:history="1">
        <w:r w:rsidR="00312BAB" w:rsidRPr="002C2005">
          <w:rPr>
            <w:rStyle w:val="Hyperlink"/>
          </w:rPr>
          <w:t>http://www.alamat-website.ac.id</w:t>
        </w:r>
      </w:hyperlink>
      <w:r w:rsidR="00312BAB">
        <w:t>, Tanggal mengakses, Jam mengakses</w:t>
      </w:r>
      <w:r w:rsidR="003663A9">
        <w:t>.</w:t>
      </w:r>
    </w:p>
    <w:sectPr w:rsidR="00E93800" w:rsidRPr="003F5A0C" w:rsidSect="00E2123C">
      <w:type w:val="continuous"/>
      <w:pgSz w:w="11906" w:h="16838"/>
      <w:pgMar w:top="964" w:right="964" w:bottom="964" w:left="1531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777EF" w14:textId="77777777" w:rsidR="00090C4A" w:rsidRDefault="00090C4A" w:rsidP="00DD5F68">
      <w:r>
        <w:separator/>
      </w:r>
    </w:p>
  </w:endnote>
  <w:endnote w:type="continuationSeparator" w:id="0">
    <w:p w14:paraId="57760124" w14:textId="77777777" w:rsidR="00090C4A" w:rsidRDefault="00090C4A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  <w:gridCol w:w="384"/>
    </w:tblGrid>
    <w:tr w:rsidR="003F5A0C" w14:paraId="0FAC8343" w14:textId="77777777" w:rsidTr="00E93800">
      <w:tc>
        <w:tcPr>
          <w:tcW w:w="9464" w:type="dxa"/>
        </w:tcPr>
        <w:p w14:paraId="04E23D10" w14:textId="77777777" w:rsidR="003F5A0C" w:rsidRDefault="003F5A0C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proofErr w:type="spellStart"/>
          <w:r w:rsidRPr="00401F8F">
            <w:rPr>
              <w:rFonts w:ascii="Cambria" w:hAnsi="Cambria"/>
              <w:b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– STEI ITB</w:t>
          </w:r>
        </w:p>
      </w:tc>
      <w:tc>
        <w:tcPr>
          <w:tcW w:w="384" w:type="dxa"/>
        </w:tcPr>
        <w:p w14:paraId="764D546B" w14:textId="77777777" w:rsidR="003F5A0C" w:rsidRPr="00E93800" w:rsidRDefault="00BE0B21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="003F5A0C"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="001637A6"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401F8F" w:rsidRDefault="004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E3579" w14:textId="77777777" w:rsidR="00090C4A" w:rsidRDefault="00090C4A" w:rsidP="00DD5F68">
      <w:r>
        <w:separator/>
      </w:r>
    </w:p>
  </w:footnote>
  <w:footnote w:type="continuationSeparator" w:id="0">
    <w:p w14:paraId="73C33C32" w14:textId="77777777" w:rsidR="00090C4A" w:rsidRDefault="00090C4A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FA93" w14:textId="77777777" w:rsidR="002B4E98" w:rsidRDefault="00090C4A">
    <w:pPr>
      <w:pStyle w:val="Header"/>
    </w:pPr>
    <w:r>
      <w:rPr>
        <w:noProof/>
        <w:lang w:eastAsia="zh-TW"/>
      </w:rPr>
      <w:pict w14:anchorId="6887EADE">
        <v:rect id="_x0000_s2049" style="position:absolute;margin-left:552.95pt;margin-top:61.5pt;width:40.9pt;height:438.15pt;z-index:251657728;mso-position-horizontal-relative:page;mso-position-vertical-relative:page;v-text-anchor:middle" o:allowincell="f" filled="f" stroked="f">
          <v:textbox style="layout-flow:vertical;mso-next-textbox:#_x0000_s2049;mso-fit-shape-to-text:t">
            <w:txbxContent>
              <w:p w14:paraId="414A46DA" w14:textId="77777777" w:rsidR="00DD5F68" w:rsidRPr="00401F8F" w:rsidRDefault="00DD5F68" w:rsidP="00401F8F">
                <w:pPr>
                  <w:rPr>
                    <w:szCs w:val="44"/>
                  </w:rPr>
                </w:pPr>
              </w:p>
            </w:txbxContent>
          </v:textbox>
          <w10:wrap anchorx="page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4FE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2C8610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32B369C"/>
    <w:multiLevelType w:val="multilevel"/>
    <w:tmpl w:val="E6B2D88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AD3B00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075C02C5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55439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085E2AB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08AC5450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0A063043"/>
    <w:multiLevelType w:val="hybridMultilevel"/>
    <w:tmpl w:val="58AC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F410F"/>
    <w:multiLevelType w:val="hybridMultilevel"/>
    <w:tmpl w:val="1F8E13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C91115"/>
    <w:multiLevelType w:val="multilevel"/>
    <w:tmpl w:val="15826BB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11DC5F4F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141F0E51"/>
    <w:multiLevelType w:val="hybridMultilevel"/>
    <w:tmpl w:val="E77069EE"/>
    <w:lvl w:ilvl="0" w:tplc="4F54D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31D76"/>
    <w:multiLevelType w:val="hybridMultilevel"/>
    <w:tmpl w:val="3260D644"/>
    <w:lvl w:ilvl="0" w:tplc="D426557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E724F0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941A02"/>
    <w:multiLevelType w:val="hybridMultilevel"/>
    <w:tmpl w:val="EA8CABF2"/>
    <w:lvl w:ilvl="0" w:tplc="87E62124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5B5495"/>
    <w:multiLevelType w:val="hybridMultilevel"/>
    <w:tmpl w:val="383EFB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B66B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2C1F650E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 w15:restartNumberingAfterBreak="0">
    <w:nsid w:val="2CB85559"/>
    <w:multiLevelType w:val="hybridMultilevel"/>
    <w:tmpl w:val="E68AE816"/>
    <w:lvl w:ilvl="0" w:tplc="1730DB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A939C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2F6E5C75"/>
    <w:multiLevelType w:val="multilevel"/>
    <w:tmpl w:val="E68AE816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A612BD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053C2F"/>
    <w:multiLevelType w:val="hybridMultilevel"/>
    <w:tmpl w:val="292E4480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503B1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3AA759B9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40CD4691"/>
    <w:multiLevelType w:val="hybridMultilevel"/>
    <w:tmpl w:val="E8580C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E0CB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8" w15:restartNumberingAfterBreak="0">
    <w:nsid w:val="4767764D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485A72EB"/>
    <w:multiLevelType w:val="hybridMultilevel"/>
    <w:tmpl w:val="E6B2D88E"/>
    <w:lvl w:ilvl="0" w:tplc="51C8DB74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81377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9A498C"/>
    <w:multiLevelType w:val="multilevel"/>
    <w:tmpl w:val="EA8CABF2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FBE7DAE"/>
    <w:multiLevelType w:val="hybridMultilevel"/>
    <w:tmpl w:val="4DFE9BE0"/>
    <w:lvl w:ilvl="0" w:tplc="33BC0A88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0D07B2F"/>
    <w:multiLevelType w:val="multilevel"/>
    <w:tmpl w:val="661EEAF2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5" w15:restartNumberingAfterBreak="0">
    <w:nsid w:val="521F2B5A"/>
    <w:multiLevelType w:val="hybridMultilevel"/>
    <w:tmpl w:val="9C1448A8"/>
    <w:lvl w:ilvl="0" w:tplc="D4A0A126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2C16CC1"/>
    <w:multiLevelType w:val="multilevel"/>
    <w:tmpl w:val="2886165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7" w15:restartNumberingAfterBreak="0">
    <w:nsid w:val="559E5388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8" w15:restartNumberingAfterBreak="0">
    <w:nsid w:val="581F6ACB"/>
    <w:multiLevelType w:val="hybridMultilevel"/>
    <w:tmpl w:val="AECC56A0"/>
    <w:lvl w:ilvl="0" w:tplc="99CCA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EADF4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51046CAE">
      <w:numFmt w:val="none"/>
      <w:lvlText w:val=""/>
      <w:lvlJc w:val="left"/>
      <w:pPr>
        <w:tabs>
          <w:tab w:val="num" w:pos="360"/>
        </w:tabs>
      </w:pPr>
    </w:lvl>
    <w:lvl w:ilvl="3" w:tplc="E14CC310">
      <w:numFmt w:val="none"/>
      <w:lvlText w:val=""/>
      <w:lvlJc w:val="left"/>
      <w:pPr>
        <w:tabs>
          <w:tab w:val="num" w:pos="360"/>
        </w:tabs>
      </w:pPr>
    </w:lvl>
    <w:lvl w:ilvl="4" w:tplc="BA60720E">
      <w:numFmt w:val="none"/>
      <w:lvlText w:val=""/>
      <w:lvlJc w:val="left"/>
      <w:pPr>
        <w:tabs>
          <w:tab w:val="num" w:pos="360"/>
        </w:tabs>
      </w:pPr>
    </w:lvl>
    <w:lvl w:ilvl="5" w:tplc="E60AAD18">
      <w:numFmt w:val="none"/>
      <w:lvlText w:val=""/>
      <w:lvlJc w:val="left"/>
      <w:pPr>
        <w:tabs>
          <w:tab w:val="num" w:pos="360"/>
        </w:tabs>
      </w:pPr>
    </w:lvl>
    <w:lvl w:ilvl="6" w:tplc="0BD40AAE">
      <w:numFmt w:val="none"/>
      <w:lvlText w:val=""/>
      <w:lvlJc w:val="left"/>
      <w:pPr>
        <w:tabs>
          <w:tab w:val="num" w:pos="360"/>
        </w:tabs>
      </w:pPr>
    </w:lvl>
    <w:lvl w:ilvl="7" w:tplc="005ABEA4">
      <w:numFmt w:val="none"/>
      <w:lvlText w:val=""/>
      <w:lvlJc w:val="left"/>
      <w:pPr>
        <w:tabs>
          <w:tab w:val="num" w:pos="360"/>
        </w:tabs>
      </w:pPr>
    </w:lvl>
    <w:lvl w:ilvl="8" w:tplc="4210AD60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584338E6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0" w15:restartNumberingAfterBreak="0">
    <w:nsid w:val="5C630EB8"/>
    <w:multiLevelType w:val="multilevel"/>
    <w:tmpl w:val="43766A7E"/>
    <w:name w:val="LABDAS (10) Bab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1" w15:restartNumberingAfterBreak="0">
    <w:nsid w:val="5DF95776"/>
    <w:multiLevelType w:val="hybridMultilevel"/>
    <w:tmpl w:val="352656E8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0EF6C0B"/>
    <w:multiLevelType w:val="multilevel"/>
    <w:tmpl w:val="9C1448A8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3FD234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4FA0E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65732755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38"/>
  </w:num>
  <w:num w:numId="2">
    <w:abstractNumId w:val="27"/>
  </w:num>
  <w:num w:numId="3">
    <w:abstractNumId w:val="10"/>
  </w:num>
  <w:num w:numId="4">
    <w:abstractNumId w:val="6"/>
  </w:num>
  <w:num w:numId="5">
    <w:abstractNumId w:val="20"/>
  </w:num>
  <w:num w:numId="6">
    <w:abstractNumId w:val="5"/>
  </w:num>
  <w:num w:numId="7">
    <w:abstractNumId w:val="39"/>
  </w:num>
  <w:num w:numId="8">
    <w:abstractNumId w:val="40"/>
  </w:num>
  <w:num w:numId="9">
    <w:abstractNumId w:val="7"/>
  </w:num>
  <w:num w:numId="10">
    <w:abstractNumId w:val="24"/>
  </w:num>
  <w:num w:numId="11">
    <w:abstractNumId w:val="33"/>
  </w:num>
  <w:num w:numId="12">
    <w:abstractNumId w:val="30"/>
  </w:num>
  <w:num w:numId="13">
    <w:abstractNumId w:val="4"/>
  </w:num>
  <w:num w:numId="14">
    <w:abstractNumId w:val="43"/>
  </w:num>
  <w:num w:numId="15">
    <w:abstractNumId w:val="11"/>
  </w:num>
  <w:num w:numId="16">
    <w:abstractNumId w:val="18"/>
  </w:num>
  <w:num w:numId="17">
    <w:abstractNumId w:val="3"/>
  </w:num>
  <w:num w:numId="18">
    <w:abstractNumId w:val="25"/>
  </w:num>
  <w:num w:numId="19">
    <w:abstractNumId w:val="45"/>
  </w:num>
  <w:num w:numId="20">
    <w:abstractNumId w:val="28"/>
  </w:num>
  <w:num w:numId="21">
    <w:abstractNumId w:val="17"/>
  </w:num>
  <w:num w:numId="22">
    <w:abstractNumId w:val="13"/>
  </w:num>
  <w:num w:numId="23">
    <w:abstractNumId w:val="22"/>
  </w:num>
  <w:num w:numId="24">
    <w:abstractNumId w:val="14"/>
  </w:num>
  <w:num w:numId="25">
    <w:abstractNumId w:val="37"/>
  </w:num>
  <w:num w:numId="26">
    <w:abstractNumId w:val="1"/>
  </w:num>
  <w:num w:numId="27">
    <w:abstractNumId w:val="34"/>
  </w:num>
  <w:num w:numId="28">
    <w:abstractNumId w:val="8"/>
  </w:num>
  <w:num w:numId="29">
    <w:abstractNumId w:val="41"/>
  </w:num>
  <w:num w:numId="30">
    <w:abstractNumId w:val="23"/>
  </w:num>
  <w:num w:numId="31">
    <w:abstractNumId w:val="12"/>
  </w:num>
  <w:num w:numId="32">
    <w:abstractNumId w:val="26"/>
  </w:num>
  <w:num w:numId="33">
    <w:abstractNumId w:val="9"/>
  </w:num>
  <w:num w:numId="34">
    <w:abstractNumId w:val="35"/>
  </w:num>
  <w:num w:numId="35">
    <w:abstractNumId w:val="42"/>
  </w:num>
  <w:num w:numId="36">
    <w:abstractNumId w:val="15"/>
  </w:num>
  <w:num w:numId="37">
    <w:abstractNumId w:val="31"/>
  </w:num>
  <w:num w:numId="38">
    <w:abstractNumId w:val="29"/>
  </w:num>
  <w:num w:numId="39">
    <w:abstractNumId w:val="2"/>
  </w:num>
  <w:num w:numId="40">
    <w:abstractNumId w:val="19"/>
  </w:num>
  <w:num w:numId="41">
    <w:abstractNumId w:val="21"/>
  </w:num>
  <w:num w:numId="42">
    <w:abstractNumId w:val="44"/>
  </w:num>
  <w:num w:numId="43">
    <w:abstractNumId w:val="32"/>
  </w:num>
  <w:num w:numId="44">
    <w:abstractNumId w:val="0"/>
  </w:num>
  <w:num w:numId="45">
    <w:abstractNumId w:val="16"/>
  </w:num>
  <w:num w:numId="46">
    <w:abstractNumId w:val="36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ru v:ext="edit" colors="lim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ABC"/>
    <w:rsid w:val="00021882"/>
    <w:rsid w:val="00030E8A"/>
    <w:rsid w:val="00045CC6"/>
    <w:rsid w:val="00050238"/>
    <w:rsid w:val="00083AB7"/>
    <w:rsid w:val="00086ADE"/>
    <w:rsid w:val="00090C4A"/>
    <w:rsid w:val="00096B9E"/>
    <w:rsid w:val="000A3E84"/>
    <w:rsid w:val="000B189E"/>
    <w:rsid w:val="000D5202"/>
    <w:rsid w:val="000E00B7"/>
    <w:rsid w:val="00101387"/>
    <w:rsid w:val="0010492E"/>
    <w:rsid w:val="00127694"/>
    <w:rsid w:val="001637A6"/>
    <w:rsid w:val="00176C25"/>
    <w:rsid w:val="001773AF"/>
    <w:rsid w:val="001B3A20"/>
    <w:rsid w:val="001F71E1"/>
    <w:rsid w:val="00232BF0"/>
    <w:rsid w:val="002373FA"/>
    <w:rsid w:val="00240A7F"/>
    <w:rsid w:val="002449BD"/>
    <w:rsid w:val="002640BE"/>
    <w:rsid w:val="0029364A"/>
    <w:rsid w:val="002978F4"/>
    <w:rsid w:val="002B1F89"/>
    <w:rsid w:val="002B4E98"/>
    <w:rsid w:val="002B7488"/>
    <w:rsid w:val="002C4573"/>
    <w:rsid w:val="002D1EB6"/>
    <w:rsid w:val="002E3576"/>
    <w:rsid w:val="003112F8"/>
    <w:rsid w:val="00312BAB"/>
    <w:rsid w:val="003343C8"/>
    <w:rsid w:val="00345BEA"/>
    <w:rsid w:val="003663A9"/>
    <w:rsid w:val="00366D35"/>
    <w:rsid w:val="003B367E"/>
    <w:rsid w:val="003B7D7F"/>
    <w:rsid w:val="003C3171"/>
    <w:rsid w:val="003E2B23"/>
    <w:rsid w:val="003E3211"/>
    <w:rsid w:val="003F5A0C"/>
    <w:rsid w:val="004006E7"/>
    <w:rsid w:val="00401F8F"/>
    <w:rsid w:val="00424EE5"/>
    <w:rsid w:val="0045720C"/>
    <w:rsid w:val="00457EB0"/>
    <w:rsid w:val="0047565C"/>
    <w:rsid w:val="00480DCF"/>
    <w:rsid w:val="00482757"/>
    <w:rsid w:val="00492F3D"/>
    <w:rsid w:val="004B4DC2"/>
    <w:rsid w:val="004B7FAF"/>
    <w:rsid w:val="004C26B5"/>
    <w:rsid w:val="004C5B79"/>
    <w:rsid w:val="004C7007"/>
    <w:rsid w:val="004D49C2"/>
    <w:rsid w:val="004E2DAE"/>
    <w:rsid w:val="004F765C"/>
    <w:rsid w:val="00512451"/>
    <w:rsid w:val="00523FE9"/>
    <w:rsid w:val="005749EA"/>
    <w:rsid w:val="00583599"/>
    <w:rsid w:val="005A2ACD"/>
    <w:rsid w:val="005A419E"/>
    <w:rsid w:val="005C38F3"/>
    <w:rsid w:val="005D1291"/>
    <w:rsid w:val="005D6FD4"/>
    <w:rsid w:val="006039A8"/>
    <w:rsid w:val="006074D0"/>
    <w:rsid w:val="006146C2"/>
    <w:rsid w:val="0062575B"/>
    <w:rsid w:val="006266E5"/>
    <w:rsid w:val="00676792"/>
    <w:rsid w:val="006A720E"/>
    <w:rsid w:val="006D443D"/>
    <w:rsid w:val="006F654D"/>
    <w:rsid w:val="00702947"/>
    <w:rsid w:val="00717C0C"/>
    <w:rsid w:val="00730E3A"/>
    <w:rsid w:val="007566CA"/>
    <w:rsid w:val="00762956"/>
    <w:rsid w:val="00770C18"/>
    <w:rsid w:val="007A625C"/>
    <w:rsid w:val="007F5CFA"/>
    <w:rsid w:val="00811C7A"/>
    <w:rsid w:val="008219DA"/>
    <w:rsid w:val="00852490"/>
    <w:rsid w:val="00867A18"/>
    <w:rsid w:val="008719A1"/>
    <w:rsid w:val="00882D5A"/>
    <w:rsid w:val="008F5AE9"/>
    <w:rsid w:val="0090190E"/>
    <w:rsid w:val="009121F5"/>
    <w:rsid w:val="00927615"/>
    <w:rsid w:val="00934CA4"/>
    <w:rsid w:val="00937535"/>
    <w:rsid w:val="00951231"/>
    <w:rsid w:val="00955248"/>
    <w:rsid w:val="0096352C"/>
    <w:rsid w:val="009E15D1"/>
    <w:rsid w:val="009E38B0"/>
    <w:rsid w:val="00A05B01"/>
    <w:rsid w:val="00A32451"/>
    <w:rsid w:val="00A50A1D"/>
    <w:rsid w:val="00A52D39"/>
    <w:rsid w:val="00A55B01"/>
    <w:rsid w:val="00A56637"/>
    <w:rsid w:val="00A84DA6"/>
    <w:rsid w:val="00AB6CBA"/>
    <w:rsid w:val="00AC7822"/>
    <w:rsid w:val="00AD71B6"/>
    <w:rsid w:val="00AF3ABC"/>
    <w:rsid w:val="00B22E21"/>
    <w:rsid w:val="00B23D50"/>
    <w:rsid w:val="00B3775D"/>
    <w:rsid w:val="00B66BD1"/>
    <w:rsid w:val="00B72071"/>
    <w:rsid w:val="00B75AD6"/>
    <w:rsid w:val="00B90705"/>
    <w:rsid w:val="00BA4A31"/>
    <w:rsid w:val="00BC4A8A"/>
    <w:rsid w:val="00BD0CE3"/>
    <w:rsid w:val="00BE0B21"/>
    <w:rsid w:val="00BE0C28"/>
    <w:rsid w:val="00C021CA"/>
    <w:rsid w:val="00C5267D"/>
    <w:rsid w:val="00C52BC3"/>
    <w:rsid w:val="00C62D70"/>
    <w:rsid w:val="00CA3E9E"/>
    <w:rsid w:val="00CB2D64"/>
    <w:rsid w:val="00CB7C3F"/>
    <w:rsid w:val="00CD3E03"/>
    <w:rsid w:val="00D26126"/>
    <w:rsid w:val="00D401C0"/>
    <w:rsid w:val="00D933E7"/>
    <w:rsid w:val="00DA2E4A"/>
    <w:rsid w:val="00DC4483"/>
    <w:rsid w:val="00DD5553"/>
    <w:rsid w:val="00DD5F68"/>
    <w:rsid w:val="00DE5FCD"/>
    <w:rsid w:val="00E03026"/>
    <w:rsid w:val="00E2123C"/>
    <w:rsid w:val="00E93800"/>
    <w:rsid w:val="00E9686B"/>
    <w:rsid w:val="00EA18FA"/>
    <w:rsid w:val="00EB492D"/>
    <w:rsid w:val="00EC5879"/>
    <w:rsid w:val="00ED5185"/>
    <w:rsid w:val="00ED55C6"/>
    <w:rsid w:val="00EF4B49"/>
    <w:rsid w:val="00F11160"/>
    <w:rsid w:val="00F23C1A"/>
    <w:rsid w:val="00F55FA7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lime"/>
    </o:shapedefaults>
    <o:shapelayout v:ext="edit">
      <o:idmap v:ext="edit" data="1"/>
    </o:shapelayout>
  </w:shapeDefaults>
  <w:decimalSymbol w:val="."/>
  <w:listSeparator w:val=","/>
  <w14:docId w14:val="32349392"/>
  <w15:docId w15:val="{F0376A9A-74C3-4346-89BF-BAE52E5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8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8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43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://www.alamat-website.ac.id" TargetMode="Externa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0F4F84-DBB2-4C29-94C4-C0074CEEB2A6}" type="doc">
      <dgm:prSet loTypeId="urn:microsoft.com/office/officeart/2005/8/layout/radial1" loCatId="relationship" qsTypeId="urn:microsoft.com/office/officeart/2005/8/quickstyle/simple1" qsCatId="simple" csTypeId="urn:microsoft.com/office/officeart/2005/8/colors/colorful5" csCatId="colorful"/>
      <dgm:spPr/>
    </dgm:pt>
    <dgm:pt modelId="{6B3CC369-2E67-492E-BD2F-BBD406C1C572}">
      <dgm:prSet/>
      <dgm:spPr/>
      <dgm:t>
        <a:bodyPr/>
        <a:lstStyle/>
        <a:p>
          <a:pPr rtl="0"/>
          <a:r>
            <a:rPr lang="en-US"/>
            <a:t>Step II</a:t>
          </a:r>
        </a:p>
      </dgm:t>
    </dgm:pt>
    <dgm:pt modelId="{BE4260ED-808E-4758-8FD9-8C0E4DA6FB16}" type="parTrans" cxnId="{7390182A-7E0F-4210-A699-964FA06C7CFF}">
      <dgm:prSet/>
      <dgm:spPr/>
      <dgm:t>
        <a:bodyPr/>
        <a:lstStyle/>
        <a:p>
          <a:endParaRPr lang="en-US"/>
        </a:p>
      </dgm:t>
    </dgm:pt>
    <dgm:pt modelId="{D5D3032A-A36F-4B11-8DD9-6FFD62B0189E}" type="sibTrans" cxnId="{7390182A-7E0F-4210-A699-964FA06C7CFF}">
      <dgm:prSet/>
      <dgm:spPr/>
      <dgm:t>
        <a:bodyPr/>
        <a:lstStyle/>
        <a:p>
          <a:endParaRPr lang="en-US"/>
        </a:p>
      </dgm:t>
    </dgm:pt>
    <dgm:pt modelId="{481F7729-123A-4CE8-BF4D-1B1501B2D756}">
      <dgm:prSet/>
      <dgm:spPr/>
      <dgm:t>
        <a:bodyPr/>
        <a:lstStyle/>
        <a:p>
          <a:pPr rtl="0"/>
          <a:r>
            <a:rPr lang="en-US"/>
            <a:t>Step I</a:t>
          </a:r>
        </a:p>
      </dgm:t>
    </dgm:pt>
    <dgm:pt modelId="{D24CF4BF-56C0-4204-8478-E4F038FEFB4F}" type="parTrans" cxnId="{4723AA37-FB08-4793-9E6C-B8A5A7EE8B84}">
      <dgm:prSet/>
      <dgm:spPr/>
      <dgm:t>
        <a:bodyPr/>
        <a:lstStyle/>
        <a:p>
          <a:endParaRPr lang="en-US"/>
        </a:p>
      </dgm:t>
    </dgm:pt>
    <dgm:pt modelId="{DDE237F1-4F7E-4522-A715-D513451A665B}" type="sibTrans" cxnId="{4723AA37-FB08-4793-9E6C-B8A5A7EE8B84}">
      <dgm:prSet/>
      <dgm:spPr/>
      <dgm:t>
        <a:bodyPr/>
        <a:lstStyle/>
        <a:p>
          <a:endParaRPr lang="en-US"/>
        </a:p>
      </dgm:t>
    </dgm:pt>
    <dgm:pt modelId="{F4F479A0-B767-4443-B5EC-5C3942C8158D}">
      <dgm:prSet/>
      <dgm:spPr/>
      <dgm:t>
        <a:bodyPr/>
        <a:lstStyle/>
        <a:p>
          <a:pPr rtl="0"/>
          <a:r>
            <a:rPr lang="en-US"/>
            <a:t>Step III</a:t>
          </a:r>
        </a:p>
      </dgm:t>
    </dgm:pt>
    <dgm:pt modelId="{5064AD5E-0331-4385-8D67-9E028CAF9D73}" type="parTrans" cxnId="{70621DC3-C4E4-47A8-9178-AD8E70901827}">
      <dgm:prSet/>
      <dgm:spPr/>
      <dgm:t>
        <a:bodyPr/>
        <a:lstStyle/>
        <a:p>
          <a:endParaRPr lang="en-US"/>
        </a:p>
      </dgm:t>
    </dgm:pt>
    <dgm:pt modelId="{EE55FC01-3752-4DB6-B7BA-C635893D0940}" type="sibTrans" cxnId="{70621DC3-C4E4-47A8-9178-AD8E70901827}">
      <dgm:prSet/>
      <dgm:spPr/>
      <dgm:t>
        <a:bodyPr/>
        <a:lstStyle/>
        <a:p>
          <a:endParaRPr lang="en-US"/>
        </a:p>
      </dgm:t>
    </dgm:pt>
    <dgm:pt modelId="{09F17632-DEEB-417B-A599-F478618CC6DD}" type="pres">
      <dgm:prSet presAssocID="{140F4F84-DBB2-4C29-94C4-C0074CEEB2A6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65B8538-E907-4B76-B8B1-8BA98DBDECFD}" type="pres">
      <dgm:prSet presAssocID="{6B3CC369-2E67-492E-BD2F-BBD406C1C572}" presName="centerShape" presStyleLbl="node0" presStyleIdx="0" presStyleCnt="1"/>
      <dgm:spPr/>
    </dgm:pt>
    <dgm:pt modelId="{E671DEEB-307B-4E55-86E8-E582865C57B2}" type="pres">
      <dgm:prSet presAssocID="{D24CF4BF-56C0-4204-8478-E4F038FEFB4F}" presName="Name9" presStyleLbl="parChTrans1D2" presStyleIdx="0" presStyleCnt="2"/>
      <dgm:spPr/>
    </dgm:pt>
    <dgm:pt modelId="{080C7DF8-B821-42FC-A455-86CDA76AB882}" type="pres">
      <dgm:prSet presAssocID="{D24CF4BF-56C0-4204-8478-E4F038FEFB4F}" presName="connTx" presStyleLbl="parChTrans1D2" presStyleIdx="0" presStyleCnt="2"/>
      <dgm:spPr/>
    </dgm:pt>
    <dgm:pt modelId="{362BBA3F-57C4-4A6A-8188-7E7F2894A97A}" type="pres">
      <dgm:prSet presAssocID="{481F7729-123A-4CE8-BF4D-1B1501B2D756}" presName="node" presStyleLbl="node1" presStyleIdx="0" presStyleCnt="2">
        <dgm:presLayoutVars>
          <dgm:bulletEnabled val="1"/>
        </dgm:presLayoutVars>
      </dgm:prSet>
      <dgm:spPr/>
    </dgm:pt>
    <dgm:pt modelId="{CDAB6C85-FFE0-48DA-9728-AEFB3544F1CC}" type="pres">
      <dgm:prSet presAssocID="{5064AD5E-0331-4385-8D67-9E028CAF9D73}" presName="Name9" presStyleLbl="parChTrans1D2" presStyleIdx="1" presStyleCnt="2"/>
      <dgm:spPr/>
    </dgm:pt>
    <dgm:pt modelId="{93A12DF3-82A9-4BA0-A26C-9D3855587D9B}" type="pres">
      <dgm:prSet presAssocID="{5064AD5E-0331-4385-8D67-9E028CAF9D73}" presName="connTx" presStyleLbl="parChTrans1D2" presStyleIdx="1" presStyleCnt="2"/>
      <dgm:spPr/>
    </dgm:pt>
    <dgm:pt modelId="{B61DEB73-4DF2-4896-AF85-91686262FE94}" type="pres">
      <dgm:prSet presAssocID="{F4F479A0-B767-4443-B5EC-5C3942C8158D}" presName="node" presStyleLbl="node1" presStyleIdx="1" presStyleCnt="2">
        <dgm:presLayoutVars>
          <dgm:bulletEnabled val="1"/>
        </dgm:presLayoutVars>
      </dgm:prSet>
      <dgm:spPr/>
    </dgm:pt>
  </dgm:ptLst>
  <dgm:cxnLst>
    <dgm:cxn modelId="{7390182A-7E0F-4210-A699-964FA06C7CFF}" srcId="{140F4F84-DBB2-4C29-94C4-C0074CEEB2A6}" destId="{6B3CC369-2E67-492E-BD2F-BBD406C1C572}" srcOrd="0" destOrd="0" parTransId="{BE4260ED-808E-4758-8FD9-8C0E4DA6FB16}" sibTransId="{D5D3032A-A36F-4B11-8DD9-6FFD62B0189E}"/>
    <dgm:cxn modelId="{4723AA37-FB08-4793-9E6C-B8A5A7EE8B84}" srcId="{6B3CC369-2E67-492E-BD2F-BBD406C1C572}" destId="{481F7729-123A-4CE8-BF4D-1B1501B2D756}" srcOrd="0" destOrd="0" parTransId="{D24CF4BF-56C0-4204-8478-E4F038FEFB4F}" sibTransId="{DDE237F1-4F7E-4522-A715-D513451A665B}"/>
    <dgm:cxn modelId="{3952265C-B18B-42B4-BBCB-097D62ECA5A8}" type="presOf" srcId="{140F4F84-DBB2-4C29-94C4-C0074CEEB2A6}" destId="{09F17632-DEEB-417B-A599-F478618CC6DD}" srcOrd="0" destOrd="0" presId="urn:microsoft.com/office/officeart/2005/8/layout/radial1"/>
    <dgm:cxn modelId="{D16CBC43-364C-487C-9CB0-AB636E2B3DD0}" type="presOf" srcId="{5064AD5E-0331-4385-8D67-9E028CAF9D73}" destId="{CDAB6C85-FFE0-48DA-9728-AEFB3544F1CC}" srcOrd="0" destOrd="0" presId="urn:microsoft.com/office/officeart/2005/8/layout/radial1"/>
    <dgm:cxn modelId="{6084FD6A-C853-43BB-A176-125746937A00}" type="presOf" srcId="{481F7729-123A-4CE8-BF4D-1B1501B2D756}" destId="{362BBA3F-57C4-4A6A-8188-7E7F2894A97A}" srcOrd="0" destOrd="0" presId="urn:microsoft.com/office/officeart/2005/8/layout/radial1"/>
    <dgm:cxn modelId="{43661986-B399-4C33-A5D0-9AB631CFD755}" type="presOf" srcId="{5064AD5E-0331-4385-8D67-9E028CAF9D73}" destId="{93A12DF3-82A9-4BA0-A26C-9D3855587D9B}" srcOrd="1" destOrd="0" presId="urn:microsoft.com/office/officeart/2005/8/layout/radial1"/>
    <dgm:cxn modelId="{33E587B7-7A03-4916-A502-C88C53DD9569}" type="presOf" srcId="{D24CF4BF-56C0-4204-8478-E4F038FEFB4F}" destId="{E671DEEB-307B-4E55-86E8-E582865C57B2}" srcOrd="0" destOrd="0" presId="urn:microsoft.com/office/officeart/2005/8/layout/radial1"/>
    <dgm:cxn modelId="{70621DC3-C4E4-47A8-9178-AD8E70901827}" srcId="{6B3CC369-2E67-492E-BD2F-BBD406C1C572}" destId="{F4F479A0-B767-4443-B5EC-5C3942C8158D}" srcOrd="1" destOrd="0" parTransId="{5064AD5E-0331-4385-8D67-9E028CAF9D73}" sibTransId="{EE55FC01-3752-4DB6-B7BA-C635893D0940}"/>
    <dgm:cxn modelId="{0D2726C3-BA50-4C55-99F9-656183BA6C02}" type="presOf" srcId="{6B3CC369-2E67-492E-BD2F-BBD406C1C572}" destId="{C65B8538-E907-4B76-B8B1-8BA98DBDECFD}" srcOrd="0" destOrd="0" presId="urn:microsoft.com/office/officeart/2005/8/layout/radial1"/>
    <dgm:cxn modelId="{70FD5AF8-F2B8-4F1E-84E6-196DB81C178B}" type="presOf" srcId="{D24CF4BF-56C0-4204-8478-E4F038FEFB4F}" destId="{080C7DF8-B821-42FC-A455-86CDA76AB882}" srcOrd="1" destOrd="0" presId="urn:microsoft.com/office/officeart/2005/8/layout/radial1"/>
    <dgm:cxn modelId="{656BE9FB-F18C-45BF-9F68-3E44484126EF}" type="presOf" srcId="{F4F479A0-B767-4443-B5EC-5C3942C8158D}" destId="{B61DEB73-4DF2-4896-AF85-91686262FE94}" srcOrd="0" destOrd="0" presId="urn:microsoft.com/office/officeart/2005/8/layout/radial1"/>
    <dgm:cxn modelId="{996B40A0-16DD-4FCC-8ECB-426D4A1CD814}" type="presParOf" srcId="{09F17632-DEEB-417B-A599-F478618CC6DD}" destId="{C65B8538-E907-4B76-B8B1-8BA98DBDECFD}" srcOrd="0" destOrd="0" presId="urn:microsoft.com/office/officeart/2005/8/layout/radial1"/>
    <dgm:cxn modelId="{FD9E5434-3378-44F4-900F-F311047DF44B}" type="presParOf" srcId="{09F17632-DEEB-417B-A599-F478618CC6DD}" destId="{E671DEEB-307B-4E55-86E8-E582865C57B2}" srcOrd="1" destOrd="0" presId="urn:microsoft.com/office/officeart/2005/8/layout/radial1"/>
    <dgm:cxn modelId="{AF9C009F-B827-41CC-B5DC-1F799D8D18EE}" type="presParOf" srcId="{E671DEEB-307B-4E55-86E8-E582865C57B2}" destId="{080C7DF8-B821-42FC-A455-86CDA76AB882}" srcOrd="0" destOrd="0" presId="urn:microsoft.com/office/officeart/2005/8/layout/radial1"/>
    <dgm:cxn modelId="{93D66C32-B645-47BF-B8AF-050BBD7A2B35}" type="presParOf" srcId="{09F17632-DEEB-417B-A599-F478618CC6DD}" destId="{362BBA3F-57C4-4A6A-8188-7E7F2894A97A}" srcOrd="2" destOrd="0" presId="urn:microsoft.com/office/officeart/2005/8/layout/radial1"/>
    <dgm:cxn modelId="{0D911C1C-063A-4B2E-AB5A-606448DF44EC}" type="presParOf" srcId="{09F17632-DEEB-417B-A599-F478618CC6DD}" destId="{CDAB6C85-FFE0-48DA-9728-AEFB3544F1CC}" srcOrd="3" destOrd="0" presId="urn:microsoft.com/office/officeart/2005/8/layout/radial1"/>
    <dgm:cxn modelId="{F4B3AB01-476C-4964-8990-1CDAD5E187CD}" type="presParOf" srcId="{CDAB6C85-FFE0-48DA-9728-AEFB3544F1CC}" destId="{93A12DF3-82A9-4BA0-A26C-9D3855587D9B}" srcOrd="0" destOrd="0" presId="urn:microsoft.com/office/officeart/2005/8/layout/radial1"/>
    <dgm:cxn modelId="{0E0D7F38-3082-4494-B2A3-0DC88B0B60DC}" type="presParOf" srcId="{09F17632-DEEB-417B-A599-F478618CC6DD}" destId="{B61DEB73-4DF2-4896-AF85-91686262FE94}" srcOrd="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5B8538-E907-4B76-B8B1-8BA98DBDECFD}">
      <dsp:nvSpPr>
        <dsp:cNvPr id="0" name=""/>
        <dsp:cNvSpPr/>
      </dsp:nvSpPr>
      <dsp:spPr>
        <a:xfrm>
          <a:off x="1161840" y="396347"/>
          <a:ext cx="301409" cy="30140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Step II</a:t>
          </a:r>
        </a:p>
      </dsp:txBody>
      <dsp:txXfrm>
        <a:off x="1205980" y="440487"/>
        <a:ext cx="213129" cy="213129"/>
      </dsp:txXfrm>
    </dsp:sp>
    <dsp:sp modelId="{E671DEEB-307B-4E55-86E8-E582865C57B2}">
      <dsp:nvSpPr>
        <dsp:cNvPr id="0" name=""/>
        <dsp:cNvSpPr/>
      </dsp:nvSpPr>
      <dsp:spPr>
        <a:xfrm rot="16200000">
          <a:off x="1267052" y="340521"/>
          <a:ext cx="90985" cy="20667"/>
        </a:xfrm>
        <a:custGeom>
          <a:avLst/>
          <a:gdLst/>
          <a:ahLst/>
          <a:cxnLst/>
          <a:rect l="0" t="0" r="0" b="0"/>
          <a:pathLst>
            <a:path>
              <a:moveTo>
                <a:pt x="0" y="10333"/>
              </a:moveTo>
              <a:lnTo>
                <a:pt x="90985" y="1033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10270" y="348580"/>
        <a:ext cx="4549" cy="4549"/>
      </dsp:txXfrm>
    </dsp:sp>
    <dsp:sp modelId="{362BBA3F-57C4-4A6A-8188-7E7F2894A97A}">
      <dsp:nvSpPr>
        <dsp:cNvPr id="0" name=""/>
        <dsp:cNvSpPr/>
      </dsp:nvSpPr>
      <dsp:spPr>
        <a:xfrm>
          <a:off x="1161840" y="3953"/>
          <a:ext cx="301409" cy="30140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Step I</a:t>
          </a:r>
        </a:p>
      </dsp:txBody>
      <dsp:txXfrm>
        <a:off x="1205980" y="48093"/>
        <a:ext cx="213129" cy="213129"/>
      </dsp:txXfrm>
    </dsp:sp>
    <dsp:sp modelId="{CDAB6C85-FFE0-48DA-9728-AEFB3544F1CC}">
      <dsp:nvSpPr>
        <dsp:cNvPr id="0" name=""/>
        <dsp:cNvSpPr/>
      </dsp:nvSpPr>
      <dsp:spPr>
        <a:xfrm rot="5400000">
          <a:off x="1267052" y="732916"/>
          <a:ext cx="90985" cy="20667"/>
        </a:xfrm>
        <a:custGeom>
          <a:avLst/>
          <a:gdLst/>
          <a:ahLst/>
          <a:cxnLst/>
          <a:rect l="0" t="0" r="0" b="0"/>
          <a:pathLst>
            <a:path>
              <a:moveTo>
                <a:pt x="0" y="10333"/>
              </a:moveTo>
              <a:lnTo>
                <a:pt x="90985" y="1033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10270" y="740975"/>
        <a:ext cx="4549" cy="4549"/>
      </dsp:txXfrm>
    </dsp:sp>
    <dsp:sp modelId="{B61DEB73-4DF2-4896-AF85-91686262FE94}">
      <dsp:nvSpPr>
        <dsp:cNvPr id="0" name=""/>
        <dsp:cNvSpPr/>
      </dsp:nvSpPr>
      <dsp:spPr>
        <a:xfrm>
          <a:off x="1161840" y="788742"/>
          <a:ext cx="301409" cy="301409"/>
        </a:xfrm>
        <a:prstGeom prst="ellipse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Step III</a:t>
          </a:r>
        </a:p>
      </dsp:txBody>
      <dsp:txXfrm>
        <a:off x="1205980" y="832882"/>
        <a:ext cx="213129" cy="2131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A40B25-8721-4EB4-A422-8F737BFA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</Template>
  <TotalTime>11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PERCOBAAN</vt:lpstr>
    </vt:vector>
  </TitlesOfParts>
  <Company>Sony Electronics, Inc.</Company>
  <LinksUpToDate>false</LinksUpToDate>
  <CharactersWithSpaces>3207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PERCOBAAN</dc:title>
  <dc:creator>Harry</dc:creator>
  <cp:lastModifiedBy>labdasar</cp:lastModifiedBy>
  <cp:revision>3</cp:revision>
  <cp:lastPrinted>2019-02-14T09:02:00Z</cp:lastPrinted>
  <dcterms:created xsi:type="dcterms:W3CDTF">2012-02-06T09:16:00Z</dcterms:created>
  <dcterms:modified xsi:type="dcterms:W3CDTF">2019-02-14T09:02:00Z</dcterms:modified>
</cp:coreProperties>
</file>